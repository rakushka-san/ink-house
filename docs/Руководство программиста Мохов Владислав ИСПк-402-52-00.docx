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DFF13" w14:textId="77777777" w:rsidR="00990EAC" w:rsidRPr="006B50BB" w:rsidRDefault="00990EAC" w:rsidP="00990EAC">
      <w:pPr>
        <w:rPr>
          <w:lang w:val="en-US"/>
        </w:rPr>
      </w:pPr>
    </w:p>
    <w:p w14:paraId="6D8F6D6B" w14:textId="0823AEA7" w:rsidR="00990EAC" w:rsidRDefault="00990EAC" w:rsidP="00990EAC"/>
    <w:p w14:paraId="5BF000B4" w14:textId="2157D089" w:rsidR="00941476" w:rsidRDefault="00941476" w:rsidP="00990EAC"/>
    <w:p w14:paraId="40E7D4C3" w14:textId="5867FB36" w:rsidR="00941476" w:rsidRDefault="00941476" w:rsidP="00990EAC"/>
    <w:p w14:paraId="281D23AE" w14:textId="00EE949E" w:rsidR="0021666B" w:rsidRDefault="0021666B" w:rsidP="00990EAC"/>
    <w:p w14:paraId="5BC83309" w14:textId="77777777" w:rsidR="0021666B" w:rsidRDefault="0021666B" w:rsidP="00990EAC"/>
    <w:p w14:paraId="00D02C75" w14:textId="77777777" w:rsidR="00941476" w:rsidRDefault="00941476" w:rsidP="00990EAC"/>
    <w:p w14:paraId="19826DFF" w14:textId="3BC29EE9" w:rsidR="00941476" w:rsidRDefault="00941476" w:rsidP="00990EAC"/>
    <w:p w14:paraId="6FA19924" w14:textId="77777777" w:rsidR="00941476" w:rsidRPr="00646136" w:rsidRDefault="00941476" w:rsidP="00990EAC"/>
    <w:p w14:paraId="326582D4" w14:textId="0780B2E3" w:rsidR="00990EAC" w:rsidRPr="00941476" w:rsidRDefault="002B7645" w:rsidP="00A6518F">
      <w:pPr>
        <w:pStyle w:val="vguxTitleDocName"/>
        <w:rPr>
          <w:lang w:val="ru-RU"/>
        </w:rPr>
      </w:pPr>
      <w:r>
        <w:rPr>
          <w:lang w:val="ru-RU"/>
        </w:rPr>
        <w:t xml:space="preserve">РУКОВОДСТВО </w:t>
      </w:r>
      <w:r w:rsidR="001E78BC">
        <w:rPr>
          <w:lang w:val="ru-RU"/>
        </w:rPr>
        <w:t>ПРОГРАММИСТА</w:t>
      </w:r>
    </w:p>
    <w:p w14:paraId="22EB666B" w14:textId="37A91CCB" w:rsidR="002B7645" w:rsidRPr="002B7645" w:rsidRDefault="002B7645" w:rsidP="0013162A">
      <w:pPr>
        <w:ind w:firstLine="0"/>
        <w:jc w:val="center"/>
        <w:rPr>
          <w:szCs w:val="24"/>
        </w:rPr>
      </w:pPr>
      <w:r w:rsidRPr="002B7645">
        <w:rPr>
          <w:szCs w:val="24"/>
        </w:rPr>
        <w:t>для</w:t>
      </w:r>
    </w:p>
    <w:p w14:paraId="1AC91821" w14:textId="7C5D50A3" w:rsidR="00990EAC" w:rsidRPr="00941476" w:rsidRDefault="00941476" w:rsidP="0013162A">
      <w:pPr>
        <w:ind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 xml:space="preserve">Информационной системы для </w:t>
      </w:r>
      <w:r w:rsidR="000A000E">
        <w:rPr>
          <w:szCs w:val="24"/>
          <w:u w:val="single"/>
        </w:rPr>
        <w:t>продажи и заказа репродукций</w:t>
      </w:r>
    </w:p>
    <w:p w14:paraId="2FAF6D5A" w14:textId="77777777" w:rsidR="00990EAC" w:rsidRPr="00646136" w:rsidRDefault="00990EAC" w:rsidP="00303DC8"/>
    <w:p w14:paraId="7802D47B" w14:textId="5D9FE45E" w:rsidR="00990EAC" w:rsidRDefault="00990EAC" w:rsidP="00303DC8"/>
    <w:p w14:paraId="5A08D97E" w14:textId="208C8D78" w:rsidR="00471157" w:rsidRDefault="00471157" w:rsidP="00303DC8"/>
    <w:p w14:paraId="4B1BEE23" w14:textId="098BA1BD" w:rsidR="00471157" w:rsidRDefault="00471157" w:rsidP="00303DC8"/>
    <w:p w14:paraId="4CC88E26" w14:textId="45023460" w:rsidR="00471157" w:rsidRDefault="00471157" w:rsidP="00303DC8"/>
    <w:p w14:paraId="00A02849" w14:textId="1B363118" w:rsidR="00471157" w:rsidRDefault="00471157" w:rsidP="00303DC8"/>
    <w:p w14:paraId="09061E85" w14:textId="4ACD8728" w:rsidR="00471157" w:rsidRDefault="00471157" w:rsidP="00303DC8"/>
    <w:p w14:paraId="49C6D984" w14:textId="6C938626" w:rsidR="00471157" w:rsidRDefault="00471157" w:rsidP="00303DC8"/>
    <w:p w14:paraId="728E60E7" w14:textId="5B287CEC" w:rsidR="00471157" w:rsidRDefault="00471157" w:rsidP="00303DC8"/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19B40AB4" w:rsidR="005A4E60" w:rsidRPr="00941476" w:rsidRDefault="00774CD0" w:rsidP="00F113BF">
      <w:pPr>
        <w:ind w:firstLine="0"/>
        <w:jc w:val="center"/>
        <w:rPr>
          <w:szCs w:val="28"/>
        </w:rPr>
      </w:pPr>
      <w:r w:rsidRPr="00941476">
        <w:rPr>
          <w:szCs w:val="28"/>
        </w:rPr>
        <w:t xml:space="preserve">Киров, </w:t>
      </w:r>
      <w:r w:rsidR="00D2756B" w:rsidRPr="00941476">
        <w:rPr>
          <w:szCs w:val="28"/>
        </w:rPr>
        <w:t>20</w:t>
      </w:r>
      <w:r w:rsidR="005A4E60" w:rsidRPr="00941476">
        <w:rPr>
          <w:szCs w:val="28"/>
        </w:rPr>
        <w:t>2</w:t>
      </w:r>
      <w:r w:rsidR="0021666B">
        <w:rPr>
          <w:szCs w:val="28"/>
        </w:rPr>
        <w:t>3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Pr="00941476" w:rsidRDefault="00990EAC" w:rsidP="00A6518F">
      <w:pPr>
        <w:pStyle w:val="vguCContentName"/>
        <w:rPr>
          <w:szCs w:val="24"/>
        </w:rPr>
      </w:pPr>
      <w:r w:rsidRPr="00941476">
        <w:rPr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0A769E9D" w14:textId="5C684F88" w:rsidR="00442256" w:rsidRPr="00941476" w:rsidRDefault="00442256">
          <w:pPr>
            <w:pStyle w:val="afb"/>
            <w:rPr>
              <w:sz w:val="36"/>
              <w:szCs w:val="36"/>
            </w:rPr>
          </w:pPr>
        </w:p>
        <w:p w14:paraId="76DC40F6" w14:textId="05AD8F62" w:rsidR="007E3A63" w:rsidRDefault="00143EF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49874194" w:history="1">
            <w:r w:rsidR="007E3A63" w:rsidRPr="006E2C74">
              <w:rPr>
                <w:rStyle w:val="a6"/>
              </w:rPr>
              <w:t>1</w:t>
            </w:r>
            <w:r w:rsidR="007E3A6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3A63" w:rsidRPr="006E2C74">
              <w:rPr>
                <w:rStyle w:val="a6"/>
              </w:rPr>
              <w:t>Назначение и условия применения программы</w:t>
            </w:r>
            <w:r w:rsidR="007E3A63">
              <w:rPr>
                <w:webHidden/>
              </w:rPr>
              <w:tab/>
            </w:r>
            <w:r w:rsidR="007E3A63">
              <w:rPr>
                <w:webHidden/>
              </w:rPr>
              <w:fldChar w:fldCharType="begin"/>
            </w:r>
            <w:r w:rsidR="007E3A63">
              <w:rPr>
                <w:webHidden/>
              </w:rPr>
              <w:instrText xml:space="preserve"> PAGEREF _Toc149874194 \h </w:instrText>
            </w:r>
            <w:r w:rsidR="007E3A63">
              <w:rPr>
                <w:webHidden/>
              </w:rPr>
            </w:r>
            <w:r w:rsidR="007E3A63">
              <w:rPr>
                <w:webHidden/>
              </w:rPr>
              <w:fldChar w:fldCharType="separate"/>
            </w:r>
            <w:r w:rsidR="007E3A63">
              <w:rPr>
                <w:webHidden/>
              </w:rPr>
              <w:t>2</w:t>
            </w:r>
            <w:r w:rsidR="007E3A63">
              <w:rPr>
                <w:webHidden/>
              </w:rPr>
              <w:fldChar w:fldCharType="end"/>
            </w:r>
          </w:hyperlink>
        </w:p>
        <w:p w14:paraId="7AB5250F" w14:textId="3CE68087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195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25BAEDB" w14:textId="62782721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196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Функции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4FCB84" w14:textId="7FEC6B0C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197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Условия необходимые для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3F7D7E" w14:textId="49285E38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198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Требования к программному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BE0BE2" w14:textId="1FB2982A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199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Требования к программисту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DAD762" w14:textId="377762A2" w:rsidR="007E3A63" w:rsidRDefault="007E3A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0" w:history="1">
            <w:r w:rsidRPr="006E2C74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Характеристики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85B539" w14:textId="3B057ACB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1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Сведения о структуре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8637D5" w14:textId="7A727165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2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Сведения о связях с другими программами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189DFA" w14:textId="46F56934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3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Режим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71511E" w14:textId="7267AACC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4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Средства проверки правильности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41C8D0" w14:textId="4264FB29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5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Функционирование программы после сбоев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C19008" w14:textId="283BD784" w:rsidR="007E3A63" w:rsidRDefault="007E3A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6" w:history="1">
            <w:r w:rsidRPr="006E2C74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Обращение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BF4CC9" w14:textId="126EA6CA" w:rsidR="007E3A63" w:rsidRDefault="007E3A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7" w:history="1">
            <w:r w:rsidRPr="006E2C74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Структура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F1989C" w14:textId="0AB44E7E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8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Сервер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784721" w14:textId="45337A9F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09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Клиентское 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4D8825" w14:textId="51B232FA" w:rsidR="007E3A63" w:rsidRDefault="007E3A6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10" w:history="1">
            <w:r w:rsidRPr="006E2C7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База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86CAE0A" w14:textId="08C6DFE0" w:rsidR="007E3A63" w:rsidRDefault="007E3A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11" w:history="1">
            <w:r w:rsidRPr="006E2C74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Входные и выходные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5D6AC2" w14:textId="2B458E89" w:rsidR="007E3A63" w:rsidRDefault="007E3A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74212" w:history="1">
            <w:r w:rsidRPr="006E2C74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E2C74">
              <w:rPr>
                <w:rStyle w:val="a6"/>
              </w:rPr>
              <w:t>Модернизация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_Toc149874212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CF0F4E1" w14:textId="36D56600" w:rsidR="00442256" w:rsidRPr="0023221D" w:rsidRDefault="00143EF9" w:rsidP="00941476">
          <w:pPr>
            <w:ind w:firstLine="0"/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CEE3E82" w14:textId="7FE8BE0C" w:rsidR="00303DC8" w:rsidRDefault="00E26CE5" w:rsidP="00941476">
      <w:pPr>
        <w:pStyle w:val="1"/>
      </w:pPr>
      <w:bookmarkStart w:id="1" w:name="_Toc149874194"/>
      <w:r>
        <w:lastRenderedPageBreak/>
        <w:t>Назначение и условия применения программы</w:t>
      </w:r>
      <w:bookmarkEnd w:id="1"/>
    </w:p>
    <w:p w14:paraId="7216DC54" w14:textId="42156C9A" w:rsidR="002B7645" w:rsidRDefault="00E26CE5" w:rsidP="002B7645">
      <w:pPr>
        <w:pStyle w:val="2"/>
      </w:pPr>
      <w:bookmarkStart w:id="2" w:name="_Toc149874195"/>
      <w:r>
        <w:t>Назначение программы</w:t>
      </w:r>
      <w:bookmarkEnd w:id="2"/>
    </w:p>
    <w:p w14:paraId="56E4665A" w14:textId="22F2BED7" w:rsidR="00E26CE5" w:rsidRDefault="00E26CE5" w:rsidP="00E26CE5">
      <w:r>
        <w:t xml:space="preserve">Назначение </w:t>
      </w:r>
      <w:r>
        <w:t>информационной системы для продажи и заказа репродукций (далее ИС)</w:t>
      </w:r>
      <w:r>
        <w:t xml:space="preserve"> состоит в обеспечении возможности продажи репродукций компании и их заказа покупателем.</w:t>
      </w:r>
    </w:p>
    <w:p w14:paraId="5EABD4A1" w14:textId="1074BF2E" w:rsidR="002B7645" w:rsidRDefault="00E26CE5" w:rsidP="002B7645">
      <w:pPr>
        <w:pStyle w:val="2"/>
      </w:pPr>
      <w:bookmarkStart w:id="3" w:name="_Toc149874196"/>
      <w:r>
        <w:t>Функции программы</w:t>
      </w:r>
      <w:bookmarkEnd w:id="3"/>
    </w:p>
    <w:p w14:paraId="60F8D25E" w14:textId="36BAF264" w:rsidR="002B7645" w:rsidRDefault="002B7645" w:rsidP="002B7645">
      <w:r>
        <w:t>ИС обеспечивает выполнение следующих функций:</w:t>
      </w:r>
    </w:p>
    <w:p w14:paraId="5F68FADA" w14:textId="606C44CE" w:rsidR="002B7645" w:rsidRDefault="002B7645" w:rsidP="002B7645">
      <w:pPr>
        <w:pStyle w:val="a0"/>
      </w:pPr>
      <w:r>
        <w:t>навигация;</w:t>
      </w:r>
    </w:p>
    <w:p w14:paraId="4CA04538" w14:textId="5CC4E174" w:rsidR="002B7645" w:rsidRDefault="002B7645" w:rsidP="002B7645">
      <w:pPr>
        <w:pStyle w:val="a0"/>
      </w:pPr>
      <w:r>
        <w:t>просмотр каталога репродукций;</w:t>
      </w:r>
    </w:p>
    <w:p w14:paraId="080A0DE3" w14:textId="29B650C4" w:rsidR="002B7645" w:rsidRDefault="002B7645" w:rsidP="002B7645">
      <w:pPr>
        <w:pStyle w:val="a0"/>
      </w:pPr>
      <w:r>
        <w:t>фильтрация каталога репродукций по стране;</w:t>
      </w:r>
    </w:p>
    <w:p w14:paraId="5245418C" w14:textId="70E7C49E" w:rsidR="002B7645" w:rsidRDefault="002B7645" w:rsidP="002B7645">
      <w:pPr>
        <w:pStyle w:val="a0"/>
      </w:pPr>
      <w:r>
        <w:t>фильтрация каталога репродукций по году изготовления;</w:t>
      </w:r>
    </w:p>
    <w:p w14:paraId="1FB076FA" w14:textId="799DEAF6" w:rsidR="002B7645" w:rsidRDefault="002B7645" w:rsidP="002B7645">
      <w:pPr>
        <w:pStyle w:val="a0"/>
      </w:pPr>
      <w:r>
        <w:t>добавление репродукций в корзину;</w:t>
      </w:r>
    </w:p>
    <w:p w14:paraId="3A4BE245" w14:textId="798B2F01" w:rsidR="002B7645" w:rsidRDefault="002B7645" w:rsidP="002B7645">
      <w:pPr>
        <w:pStyle w:val="a0"/>
      </w:pPr>
      <w:r>
        <w:t>выбор параметров изготавливаемой репродукции;</w:t>
      </w:r>
    </w:p>
    <w:p w14:paraId="6B973DD6" w14:textId="3D626ACB" w:rsidR="002B7645" w:rsidRDefault="002B7645" w:rsidP="002B7645">
      <w:pPr>
        <w:pStyle w:val="a0"/>
      </w:pPr>
      <w:r>
        <w:t>удаление репродукций из корзины;</w:t>
      </w:r>
    </w:p>
    <w:p w14:paraId="03A7C857" w14:textId="16CE999E" w:rsidR="002B7645" w:rsidRDefault="002B7645" w:rsidP="002B7645">
      <w:pPr>
        <w:pStyle w:val="a0"/>
      </w:pPr>
      <w:r>
        <w:t>изменение количества репродукций в составе заказа;</w:t>
      </w:r>
    </w:p>
    <w:p w14:paraId="4193DE72" w14:textId="75AB8D5D" w:rsidR="00E26456" w:rsidRDefault="00E26456" w:rsidP="00E26456">
      <w:pPr>
        <w:pStyle w:val="a0"/>
      </w:pPr>
      <w:r>
        <w:t>добавление репродукций;</w:t>
      </w:r>
    </w:p>
    <w:p w14:paraId="0DE49AD5" w14:textId="55D94556" w:rsidR="00E26456" w:rsidRDefault="00E26456" w:rsidP="00E26456">
      <w:pPr>
        <w:pStyle w:val="a0"/>
      </w:pPr>
      <w:r>
        <w:t>вывод репродукций;</w:t>
      </w:r>
    </w:p>
    <w:p w14:paraId="0B45DA13" w14:textId="3DF15A46" w:rsidR="00E26456" w:rsidRDefault="00E26456" w:rsidP="00E26456">
      <w:pPr>
        <w:pStyle w:val="a0"/>
      </w:pPr>
      <w:r>
        <w:t>обновление репродукций;</w:t>
      </w:r>
    </w:p>
    <w:p w14:paraId="6F20FFCA" w14:textId="58F77745" w:rsidR="00E26456" w:rsidRDefault="00E26456" w:rsidP="00E26456">
      <w:pPr>
        <w:pStyle w:val="a0"/>
      </w:pPr>
      <w:r>
        <w:t>удаление репродукций;</w:t>
      </w:r>
    </w:p>
    <w:p w14:paraId="28A788AE" w14:textId="01F794A1" w:rsidR="00E26456" w:rsidRDefault="00E26456" w:rsidP="00E26456">
      <w:pPr>
        <w:pStyle w:val="a0"/>
      </w:pPr>
      <w:r>
        <w:t>добавление заказов;</w:t>
      </w:r>
    </w:p>
    <w:p w14:paraId="120D8F0D" w14:textId="2D195176" w:rsidR="00E26456" w:rsidRDefault="00E26456" w:rsidP="00E26456">
      <w:pPr>
        <w:pStyle w:val="a0"/>
      </w:pPr>
      <w:r>
        <w:t>вывод заказов.</w:t>
      </w:r>
    </w:p>
    <w:p w14:paraId="02E65219" w14:textId="16EEACE9" w:rsidR="002B7645" w:rsidRDefault="00E26CE5" w:rsidP="002B7645">
      <w:pPr>
        <w:pStyle w:val="2"/>
      </w:pPr>
      <w:bookmarkStart w:id="4" w:name="_Toc149874197"/>
      <w:r>
        <w:t>Условия необходимые для выполнения программы</w:t>
      </w:r>
      <w:bookmarkEnd w:id="4"/>
    </w:p>
    <w:p w14:paraId="565F3742" w14:textId="7E1B0A05" w:rsidR="00E26456" w:rsidRDefault="00E26456" w:rsidP="00E26456">
      <w:r>
        <w:t>В состав</w:t>
      </w:r>
      <w:r>
        <w:t xml:space="preserve"> необходимых</w:t>
      </w:r>
      <w:r>
        <w:t xml:space="preserve"> технических средств входит ПК со следующими минимальными техническими характеристиками:</w:t>
      </w:r>
    </w:p>
    <w:p w14:paraId="1DD7B705" w14:textId="77777777" w:rsidR="00E26456" w:rsidRDefault="00E26456" w:rsidP="00E26456">
      <w:pPr>
        <w:pStyle w:val="a0"/>
      </w:pPr>
      <w:r>
        <w:t>процессор четырехъядерный с тактовой частотой не менее 2,4 ГГц;</w:t>
      </w:r>
    </w:p>
    <w:p w14:paraId="7794FEB3" w14:textId="77777777" w:rsidR="00E26456" w:rsidRDefault="00E26456" w:rsidP="00E26456">
      <w:pPr>
        <w:pStyle w:val="a0"/>
      </w:pPr>
      <w:r>
        <w:lastRenderedPageBreak/>
        <w:t>ОЗУ объемом от 4 Гб;</w:t>
      </w:r>
    </w:p>
    <w:p w14:paraId="29FC0899" w14:textId="77777777" w:rsidR="00E26456" w:rsidRDefault="00E26456" w:rsidP="00E26456">
      <w:pPr>
        <w:pStyle w:val="a0"/>
      </w:pPr>
      <w:r>
        <w:t xml:space="preserve">видеоадаптер </w:t>
      </w:r>
      <w:r>
        <w:rPr>
          <w:lang w:val="en-US"/>
        </w:rPr>
        <w:t>DirectX</w:t>
      </w:r>
      <w:r w:rsidRPr="00A343BB">
        <w:t xml:space="preserve"> 11 </w:t>
      </w:r>
      <w:r>
        <w:t>или более поздняя версия;</w:t>
      </w:r>
    </w:p>
    <w:p w14:paraId="44E29AE4" w14:textId="77777777" w:rsidR="00E26456" w:rsidRDefault="00E26456" w:rsidP="00E26456">
      <w:pPr>
        <w:pStyle w:val="a0"/>
      </w:pPr>
      <w:r>
        <w:t>жесткий диск объемом от 100 Гб;</w:t>
      </w:r>
    </w:p>
    <w:p w14:paraId="445CF757" w14:textId="77777777" w:rsidR="00E26456" w:rsidRPr="00E16A60" w:rsidRDefault="00E26456" w:rsidP="00E26456">
      <w:pPr>
        <w:pStyle w:val="a0"/>
      </w:pPr>
      <w:r>
        <w:t>сетевое подключение.</w:t>
      </w:r>
    </w:p>
    <w:p w14:paraId="78C4AEFD" w14:textId="6E5C52CE" w:rsidR="002B7645" w:rsidRDefault="00E26CE5" w:rsidP="002B7645">
      <w:pPr>
        <w:pStyle w:val="2"/>
      </w:pPr>
      <w:bookmarkStart w:id="5" w:name="_Toc149874198"/>
      <w:r>
        <w:t>Требования к программному обеспечению</w:t>
      </w:r>
      <w:bookmarkEnd w:id="5"/>
    </w:p>
    <w:p w14:paraId="66E1A5BD" w14:textId="716C09E0" w:rsidR="00E26456" w:rsidRPr="00E26456" w:rsidRDefault="00E26456" w:rsidP="00E26456">
      <w:r>
        <w:t xml:space="preserve">В число требуемых программных средств входит установленное программное обеспечение для работы с контейнерами </w:t>
      </w:r>
      <w:r>
        <w:rPr>
          <w:lang w:val="en-US"/>
        </w:rPr>
        <w:t>Docker</w:t>
      </w:r>
      <w:r w:rsidRPr="00E26456">
        <w:t>.</w:t>
      </w:r>
    </w:p>
    <w:p w14:paraId="5944B952" w14:textId="3A996E3D" w:rsidR="00E26CE5" w:rsidRDefault="00FF0520" w:rsidP="00E26CE5">
      <w:pPr>
        <w:pStyle w:val="2"/>
      </w:pPr>
      <w:bookmarkStart w:id="6" w:name="_Toc149874199"/>
      <w:r>
        <w:t>Требования к</w:t>
      </w:r>
      <w:r w:rsidR="00E26CE5">
        <w:t xml:space="preserve"> программист</w:t>
      </w:r>
      <w:r>
        <w:t>у</w:t>
      </w:r>
      <w:bookmarkEnd w:id="6"/>
    </w:p>
    <w:p w14:paraId="2B26E457" w14:textId="452FD101" w:rsidR="00FF0520" w:rsidRDefault="00FF0520" w:rsidP="00FF0520">
      <w:r>
        <w:t>Программист должен обладать квалификацией, необходимой для выполнения следующих задач:</w:t>
      </w:r>
    </w:p>
    <w:p w14:paraId="5671F837" w14:textId="3C53556E" w:rsidR="00FF0520" w:rsidRDefault="00FF0520" w:rsidP="0001575B">
      <w:pPr>
        <w:pStyle w:val="a0"/>
      </w:pPr>
      <w:r>
        <w:t xml:space="preserve">сборка и запуск </w:t>
      </w:r>
      <w:r>
        <w:rPr>
          <w:lang w:val="en-US"/>
        </w:rPr>
        <w:t>Docker</w:t>
      </w:r>
      <w:r>
        <w:t>-контейнеров;</w:t>
      </w:r>
    </w:p>
    <w:p w14:paraId="64012CFC" w14:textId="35B311AF" w:rsidR="0001575B" w:rsidRDefault="0001575B" w:rsidP="0001575B">
      <w:pPr>
        <w:pStyle w:val="a0"/>
      </w:pPr>
      <w:r>
        <w:t>диагностирование и исправление ошибок в работе ИС;</w:t>
      </w:r>
    </w:p>
    <w:p w14:paraId="14F4881F" w14:textId="4DB6BD2D" w:rsidR="0001575B" w:rsidRPr="00FF0520" w:rsidRDefault="0001575B" w:rsidP="0001575B">
      <w:pPr>
        <w:pStyle w:val="a0"/>
      </w:pPr>
      <w:r>
        <w:t>модернизация ИС.</w:t>
      </w:r>
    </w:p>
    <w:p w14:paraId="6F2BD846" w14:textId="77777777" w:rsidR="00E26CE5" w:rsidRPr="00E26CE5" w:rsidRDefault="00E26CE5" w:rsidP="00E26CE5"/>
    <w:p w14:paraId="5BDBB2EE" w14:textId="29643A7F" w:rsidR="00855208" w:rsidRDefault="0001575B" w:rsidP="001027BD">
      <w:pPr>
        <w:pStyle w:val="1"/>
      </w:pPr>
      <w:bookmarkStart w:id="7" w:name="_Toc149874200"/>
      <w:r>
        <w:lastRenderedPageBreak/>
        <w:t>Характеристики программы</w:t>
      </w:r>
      <w:bookmarkEnd w:id="7"/>
    </w:p>
    <w:p w14:paraId="0524D901" w14:textId="5A50662C" w:rsidR="0001575B" w:rsidRDefault="0001575B" w:rsidP="0001575B">
      <w:pPr>
        <w:pStyle w:val="2"/>
      </w:pPr>
      <w:bookmarkStart w:id="8" w:name="_Toc149874201"/>
      <w:r>
        <w:t>Сведения о структуре системы</w:t>
      </w:r>
      <w:bookmarkEnd w:id="8"/>
    </w:p>
    <w:p w14:paraId="2D48CB4D" w14:textId="5984DE10" w:rsidR="0001575B" w:rsidRDefault="0001575B" w:rsidP="0001575B">
      <w:r>
        <w:t xml:space="preserve">Структура </w:t>
      </w:r>
      <w:r>
        <w:t>системы</w:t>
      </w:r>
      <w:r>
        <w:t xml:space="preserve"> изображена на диаграмме компонентов информационной системы. Диаграмма компонентов информационной системы представлена на рисунке </w:t>
      </w:r>
      <w:r>
        <w:t>1</w:t>
      </w:r>
      <w:r>
        <w:t>.</w:t>
      </w:r>
    </w:p>
    <w:p w14:paraId="5CAC0E21" w14:textId="77777777" w:rsidR="0001575B" w:rsidRDefault="0001575B" w:rsidP="0001575B">
      <w:pPr>
        <w:pStyle w:val="a9"/>
      </w:pPr>
      <w:r>
        <w:rPr>
          <w:noProof/>
        </w:rPr>
        <w:drawing>
          <wp:inline distT="0" distB="0" distL="0" distR="0" wp14:anchorId="53F5485D" wp14:editId="03E5F1B4">
            <wp:extent cx="6438900" cy="2962275"/>
            <wp:effectExtent l="0" t="0" r="0" b="0"/>
            <wp:docPr id="10" name="Рисунок 10" descr="Изображение выглядит как снимок экрана, диаграмма, текс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8212" w14:textId="3955A5E8" w:rsidR="0001575B" w:rsidRPr="0001575B" w:rsidRDefault="0001575B" w:rsidP="0001575B">
      <w:pPr>
        <w:pStyle w:val="a9"/>
      </w:pPr>
      <w:r>
        <w:t xml:space="preserve">Рисунок </w:t>
      </w:r>
      <w:r>
        <w:t>1</w:t>
      </w:r>
      <w:r>
        <w:t xml:space="preserve"> – Диаграмма компонентов информационной системы</w:t>
      </w:r>
    </w:p>
    <w:p w14:paraId="4918E4FE" w14:textId="32C6CF72" w:rsidR="0001575B" w:rsidRDefault="0001575B" w:rsidP="0001575B">
      <w:pPr>
        <w:pStyle w:val="2"/>
      </w:pPr>
      <w:bookmarkStart w:id="9" w:name="_Toc149874202"/>
      <w:r>
        <w:t>Сведения о связях с другими программами</w:t>
      </w:r>
      <w:bookmarkEnd w:id="9"/>
    </w:p>
    <w:p w14:paraId="10111944" w14:textId="2FD7C437" w:rsidR="0001575B" w:rsidRPr="0001575B" w:rsidRDefault="0001575B" w:rsidP="0001575B">
      <w:r>
        <w:t>Связи ИС с другими программами отсутствуют.</w:t>
      </w:r>
    </w:p>
    <w:p w14:paraId="3BD6E8CC" w14:textId="7B02F8CD" w:rsidR="0001575B" w:rsidRDefault="0001575B" w:rsidP="0001575B">
      <w:pPr>
        <w:pStyle w:val="2"/>
      </w:pPr>
      <w:bookmarkStart w:id="10" w:name="_Toc149874203"/>
      <w:r>
        <w:t>Режим работы программы</w:t>
      </w:r>
      <w:bookmarkEnd w:id="10"/>
    </w:p>
    <w:p w14:paraId="3C0FCC08" w14:textId="74B975ED" w:rsidR="0001575B" w:rsidRDefault="0001575B" w:rsidP="0001575B">
      <w:r>
        <w:t>Работа с клиентским приложением осуществляется в веб-браузерах мобильных устройств и ПК.</w:t>
      </w:r>
    </w:p>
    <w:p w14:paraId="09EDEE9A" w14:textId="3AB6CA0C" w:rsidR="0001575B" w:rsidRPr="0001575B" w:rsidRDefault="0001575B" w:rsidP="0001575B">
      <w:r>
        <w:t xml:space="preserve">Работа с сервером приложения осуществляется посредством </w:t>
      </w:r>
      <w:r>
        <w:rPr>
          <w:lang w:val="en-US"/>
        </w:rPr>
        <w:t>HTTP</w:t>
      </w:r>
      <w:r w:rsidRPr="0001575B">
        <w:t>-</w:t>
      </w:r>
      <w:r>
        <w:t>запросов.</w:t>
      </w:r>
    </w:p>
    <w:p w14:paraId="6B620ED5" w14:textId="4513169D" w:rsidR="0001575B" w:rsidRDefault="0001575B" w:rsidP="0001575B">
      <w:pPr>
        <w:pStyle w:val="2"/>
      </w:pPr>
      <w:bookmarkStart w:id="11" w:name="_Toc149874204"/>
      <w:r>
        <w:lastRenderedPageBreak/>
        <w:t>Средства проверки правильности работы программы</w:t>
      </w:r>
      <w:bookmarkEnd w:id="11"/>
    </w:p>
    <w:p w14:paraId="0857585C" w14:textId="293D1CED" w:rsidR="0001575B" w:rsidRDefault="0001575B" w:rsidP="0001575B">
      <w:r>
        <w:t>В целях проверки правильности работы сервера приложения необходимо выполнять тестовые запросы. В случае некорректной работы сервера приложения ответ на запрос будет обладать статус-кодом ошибки и нести сообщение, идентифицирующее возникшую ошибку.</w:t>
      </w:r>
    </w:p>
    <w:p w14:paraId="288B685F" w14:textId="3E13F61D" w:rsidR="0001575B" w:rsidRPr="0001575B" w:rsidRDefault="0001575B" w:rsidP="0001575B">
      <w:r>
        <w:t xml:space="preserve">В целях проверки правильности работы клиентского приложения необходимо обратиться к средствам разработчика, встроенным в веб-браузер, для отслеживания возникающих ошибок и </w:t>
      </w:r>
      <w:proofErr w:type="spellStart"/>
      <w:r>
        <w:t>профайлинга</w:t>
      </w:r>
      <w:proofErr w:type="spellEnd"/>
      <w:r>
        <w:t>.</w:t>
      </w:r>
    </w:p>
    <w:p w14:paraId="7CD87B76" w14:textId="0B3E90D5" w:rsidR="0001575B" w:rsidRDefault="0001575B" w:rsidP="0001575B">
      <w:pPr>
        <w:pStyle w:val="2"/>
      </w:pPr>
      <w:bookmarkStart w:id="12" w:name="_Toc149874205"/>
      <w:r>
        <w:t>Функционирование программы после сбоев</w:t>
      </w:r>
      <w:bookmarkEnd w:id="12"/>
    </w:p>
    <w:p w14:paraId="7A46FDD6" w14:textId="2227BC6D" w:rsidR="0001575B" w:rsidRPr="0001575B" w:rsidRDefault="00C436D8" w:rsidP="0001575B">
      <w:r>
        <w:t>В случае возникновения сбоев в работе программы ИС сообщает о возникшей ошибке и передает сообщение с текстом ошибки. Операция, в ходе выполнения которой возникла ошибка, отменяется.</w:t>
      </w:r>
    </w:p>
    <w:p w14:paraId="2C035AD6" w14:textId="27E6CFE9" w:rsidR="00855208" w:rsidRDefault="00C436D8" w:rsidP="001027BD">
      <w:pPr>
        <w:pStyle w:val="1"/>
      </w:pPr>
      <w:bookmarkStart w:id="13" w:name="_Toc149874206"/>
      <w:r>
        <w:lastRenderedPageBreak/>
        <w:t>Обращение к программе</w:t>
      </w:r>
      <w:bookmarkEnd w:id="13"/>
    </w:p>
    <w:p w14:paraId="170F5C98" w14:textId="436003FE" w:rsidR="00276A31" w:rsidRPr="00C436D8" w:rsidRDefault="00C436D8" w:rsidP="00276A31">
      <w:r>
        <w:t xml:space="preserve">Для запуска ИС необходимо загрузить репозиторий с исходными файлами ИС </w:t>
      </w:r>
      <w:r w:rsidR="003C7EA4">
        <w:t xml:space="preserve">на выделенный сервер </w:t>
      </w:r>
      <w:r>
        <w:t xml:space="preserve">и выполнить сборку </w:t>
      </w:r>
      <w:r>
        <w:rPr>
          <w:lang w:val="en-US"/>
        </w:rPr>
        <w:t>Docker</w:t>
      </w:r>
      <w:r w:rsidRPr="00C436D8">
        <w:t>-</w:t>
      </w:r>
      <w:r>
        <w:t xml:space="preserve">контейнеров при помощи установленной программы </w:t>
      </w:r>
      <w:r>
        <w:rPr>
          <w:lang w:val="en-US"/>
        </w:rPr>
        <w:t>Docker</w:t>
      </w:r>
      <w:r w:rsidRPr="00C436D8">
        <w:t xml:space="preserve">. </w:t>
      </w:r>
      <w:r w:rsidR="003C7EA4">
        <w:t>Далее необходимо выполнить запуск контейнеров в получившемся объединении. После запуска ИС начнет реагировать на запросы и предоставит клиентское приложение на соответствующих адресах.</w:t>
      </w:r>
    </w:p>
    <w:p w14:paraId="0987EE61" w14:textId="335D189F" w:rsidR="00E44EE1" w:rsidRPr="00E44EE1" w:rsidRDefault="00E44EE1" w:rsidP="00E44EE1"/>
    <w:p w14:paraId="49AA1E22" w14:textId="1A289DC9" w:rsidR="007C49CB" w:rsidRDefault="00CB6C5B" w:rsidP="001027BD">
      <w:pPr>
        <w:pStyle w:val="1"/>
      </w:pPr>
      <w:bookmarkStart w:id="14" w:name="_Toc149874207"/>
      <w:r>
        <w:lastRenderedPageBreak/>
        <w:t>Структура системы</w:t>
      </w:r>
      <w:bookmarkEnd w:id="14"/>
    </w:p>
    <w:p w14:paraId="2339F007" w14:textId="4C681A3B" w:rsidR="00CB6C5B" w:rsidRDefault="00CB6C5B" w:rsidP="00CB6C5B">
      <w:pPr>
        <w:pStyle w:val="2"/>
      </w:pPr>
      <w:bookmarkStart w:id="15" w:name="_Toc149874208"/>
      <w:r>
        <w:t>Сервер приложения</w:t>
      </w:r>
      <w:bookmarkEnd w:id="15"/>
    </w:p>
    <w:p w14:paraId="50C33A33" w14:textId="45EF308D" w:rsidR="00CB6C5B" w:rsidRDefault="00CB6C5B" w:rsidP="00CB6C5B">
      <w:r>
        <w:t xml:space="preserve">Структура сервера приложения реализована в соответствии с архитектурным стилем </w:t>
      </w:r>
      <w:r>
        <w:rPr>
          <w:lang w:val="en-US"/>
        </w:rPr>
        <w:t>RESTful</w:t>
      </w:r>
      <w:r w:rsidRPr="00CB6C5B">
        <w:t xml:space="preserve"> </w:t>
      </w:r>
      <w:r>
        <w:rPr>
          <w:lang w:val="en-US"/>
        </w:rPr>
        <w:t>API</w:t>
      </w:r>
      <w:r>
        <w:t>.</w:t>
      </w:r>
    </w:p>
    <w:p w14:paraId="3284864E" w14:textId="746E8592" w:rsidR="00CB6C5B" w:rsidRPr="00CB6C5B" w:rsidRDefault="00CB6C5B" w:rsidP="00CB6C5B">
      <w:r>
        <w:t>Сервер приложения оперирует данными посредством моделей. Контроллеры реализуют бизнес-логику приложения, обращаясь к моделям. Главный модуль приложения реализует подключение к базе данных, слушание запросов и установление соответствия между адресами приложения и контроллерами.</w:t>
      </w:r>
    </w:p>
    <w:p w14:paraId="7AA795ED" w14:textId="4F07346A" w:rsidR="00CB6C5B" w:rsidRDefault="00CB6C5B" w:rsidP="00CB6C5B">
      <w:pPr>
        <w:pStyle w:val="2"/>
      </w:pPr>
      <w:bookmarkStart w:id="16" w:name="_Toc149874209"/>
      <w:r>
        <w:t>Клиентское приложение</w:t>
      </w:r>
      <w:bookmarkEnd w:id="16"/>
    </w:p>
    <w:p w14:paraId="6272A271" w14:textId="2808B83A" w:rsidR="00CB6C5B" w:rsidRDefault="00CB6C5B" w:rsidP="00CB6C5B">
      <w:r>
        <w:t>Структура клиентского приложения реализована в соответствии с компонентным подходом к разработке веб-приложений. В целях обеспечения масштабируемости приложения повторяющиеся элементы выделены в отдельные компоненты. Также в отдельные компоненты выделены обособленные по смыслу блоки веб-приложения.</w:t>
      </w:r>
      <w:r w:rsidR="002538FE">
        <w:t xml:space="preserve"> Передача данных между компонентами реализована посредством </w:t>
      </w:r>
      <w:proofErr w:type="spellStart"/>
      <w:r w:rsidR="002538FE">
        <w:t>сторов</w:t>
      </w:r>
      <w:proofErr w:type="spellEnd"/>
      <w:r w:rsidR="002538FE">
        <w:t xml:space="preserve"> (от англ. «</w:t>
      </w:r>
      <w:r w:rsidR="002538FE">
        <w:rPr>
          <w:lang w:val="en-US"/>
        </w:rPr>
        <w:t>store</w:t>
      </w:r>
      <w:r w:rsidR="002538FE">
        <w:t>»</w:t>
      </w:r>
      <w:r w:rsidR="002538FE" w:rsidRPr="002538FE">
        <w:t>)</w:t>
      </w:r>
      <w:r w:rsidR="002538FE">
        <w:t xml:space="preserve">. </w:t>
      </w:r>
      <w:proofErr w:type="spellStart"/>
      <w:r w:rsidR="002538FE">
        <w:t>Сторы</w:t>
      </w:r>
      <w:proofErr w:type="spellEnd"/>
      <w:r w:rsidR="002538FE">
        <w:t xml:space="preserve"> хранят состояние данных и предоставляют интерфейсы для работы с ними, а также доступны в любом компоненте при подключении.</w:t>
      </w:r>
    </w:p>
    <w:p w14:paraId="719043E3" w14:textId="6CBEFB0B" w:rsidR="002538FE" w:rsidRDefault="002538FE" w:rsidP="002538FE">
      <w:pPr>
        <w:pStyle w:val="2"/>
      </w:pPr>
      <w:bookmarkStart w:id="17" w:name="_Toc149874210"/>
      <w:r>
        <w:t>База данных</w:t>
      </w:r>
      <w:bookmarkEnd w:id="17"/>
    </w:p>
    <w:p w14:paraId="75B1C2C4" w14:textId="52781A12" w:rsidR="002538FE" w:rsidRPr="002538FE" w:rsidRDefault="002538FE" w:rsidP="002538FE">
      <w:r>
        <w:t xml:space="preserve">Структура данных разработана в соответствии с подходами </w:t>
      </w:r>
      <w:r w:rsidR="00D60017">
        <w:t xml:space="preserve">к разработке </w:t>
      </w:r>
      <w:proofErr w:type="spellStart"/>
      <w:r>
        <w:t>документоориентированных</w:t>
      </w:r>
      <w:proofErr w:type="spellEnd"/>
      <w:r>
        <w:t xml:space="preserve"> баз данных.</w:t>
      </w:r>
    </w:p>
    <w:p w14:paraId="3DF2D17F" w14:textId="315B8B70" w:rsidR="00855208" w:rsidRDefault="0096333A" w:rsidP="001027BD">
      <w:pPr>
        <w:pStyle w:val="1"/>
      </w:pPr>
      <w:bookmarkStart w:id="18" w:name="_Toc149874211"/>
      <w:r>
        <w:lastRenderedPageBreak/>
        <w:t>Входные и выходные данные</w:t>
      </w:r>
      <w:bookmarkEnd w:id="18"/>
    </w:p>
    <w:p w14:paraId="4CD7A169" w14:textId="14F3EE53" w:rsidR="0096333A" w:rsidRDefault="0096333A" w:rsidP="0096333A">
      <w:r>
        <w:t xml:space="preserve">Входными данными </w:t>
      </w:r>
      <w:r>
        <w:t>ИС</w:t>
      </w:r>
      <w:r>
        <w:t xml:space="preserve"> являются следующие виды данных:</w:t>
      </w:r>
    </w:p>
    <w:p w14:paraId="07581A68" w14:textId="77777777" w:rsidR="0096333A" w:rsidRDefault="0096333A" w:rsidP="0096333A">
      <w:pPr>
        <w:pStyle w:val="a0"/>
      </w:pPr>
      <w:r>
        <w:t>запрос;</w:t>
      </w:r>
    </w:p>
    <w:p w14:paraId="59F9B26A" w14:textId="77777777" w:rsidR="0096333A" w:rsidRDefault="0096333A" w:rsidP="0096333A">
      <w:pPr>
        <w:pStyle w:val="a0"/>
      </w:pPr>
      <w:r>
        <w:t>параметры запроса;</w:t>
      </w:r>
    </w:p>
    <w:p w14:paraId="5B3E73E8" w14:textId="77777777" w:rsidR="0096333A" w:rsidRDefault="0096333A" w:rsidP="0096333A">
      <w:pPr>
        <w:pStyle w:val="a0"/>
      </w:pPr>
      <w:r>
        <w:t>тело запроса.</w:t>
      </w:r>
    </w:p>
    <w:p w14:paraId="05F17E9A" w14:textId="2859BF06" w:rsidR="0096333A" w:rsidRDefault="0096333A" w:rsidP="0096333A">
      <w:r>
        <w:t>ИС принимает</w:t>
      </w:r>
      <w:r>
        <w:t xml:space="preserve"> на вход следующие запросы:</w:t>
      </w:r>
    </w:p>
    <w:p w14:paraId="1C927BF7" w14:textId="77777777" w:rsidR="0096333A" w:rsidRDefault="0096333A" w:rsidP="0096333A">
      <w:pPr>
        <w:pStyle w:val="a0"/>
      </w:pPr>
      <w:r>
        <w:t>запрос на получение репродукций;</w:t>
      </w:r>
    </w:p>
    <w:p w14:paraId="3AAA780A" w14:textId="77777777" w:rsidR="0096333A" w:rsidRDefault="0096333A" w:rsidP="0096333A">
      <w:pPr>
        <w:pStyle w:val="a0"/>
      </w:pPr>
      <w:r>
        <w:t>запрос на добавление репродукции;</w:t>
      </w:r>
    </w:p>
    <w:p w14:paraId="38CBF226" w14:textId="77777777" w:rsidR="0096333A" w:rsidRDefault="0096333A" w:rsidP="0096333A">
      <w:pPr>
        <w:pStyle w:val="a0"/>
      </w:pPr>
      <w:r>
        <w:t>запрос на удаление репродукции;</w:t>
      </w:r>
    </w:p>
    <w:p w14:paraId="03155F78" w14:textId="77777777" w:rsidR="0096333A" w:rsidRDefault="0096333A" w:rsidP="0096333A">
      <w:pPr>
        <w:pStyle w:val="a0"/>
      </w:pPr>
      <w:r>
        <w:t>запрос на обновление репродукции;</w:t>
      </w:r>
    </w:p>
    <w:p w14:paraId="65FC32E4" w14:textId="77777777" w:rsidR="0096333A" w:rsidRDefault="0096333A" w:rsidP="0096333A">
      <w:pPr>
        <w:pStyle w:val="a0"/>
      </w:pPr>
      <w:r>
        <w:t>запрос на получение стран репродукций;</w:t>
      </w:r>
    </w:p>
    <w:p w14:paraId="17394CCB" w14:textId="77777777" w:rsidR="0096333A" w:rsidRDefault="0096333A" w:rsidP="0096333A">
      <w:pPr>
        <w:pStyle w:val="a0"/>
      </w:pPr>
      <w:r>
        <w:t>запрос на получение годов изготовления репродукций;</w:t>
      </w:r>
    </w:p>
    <w:p w14:paraId="0C43CACF" w14:textId="77777777" w:rsidR="0096333A" w:rsidRDefault="0096333A" w:rsidP="0096333A">
      <w:pPr>
        <w:pStyle w:val="a0"/>
      </w:pPr>
      <w:r>
        <w:t>запрос на получение заказов;</w:t>
      </w:r>
    </w:p>
    <w:p w14:paraId="1FC8307B" w14:textId="77777777" w:rsidR="0096333A" w:rsidRDefault="0096333A" w:rsidP="0096333A">
      <w:pPr>
        <w:pStyle w:val="a0"/>
      </w:pPr>
      <w:r>
        <w:t>запрос на добавление заказа.</w:t>
      </w:r>
    </w:p>
    <w:p w14:paraId="5DF8AAE2" w14:textId="77777777" w:rsidR="0096333A" w:rsidRDefault="0096333A" w:rsidP="0096333A">
      <w:r>
        <w:t>Запрос на получение репродукций должен включать следующие параметры:</w:t>
      </w:r>
    </w:p>
    <w:p w14:paraId="27C095E4" w14:textId="77777777" w:rsidR="0096333A" w:rsidRDefault="0096333A" w:rsidP="0096333A">
      <w:pPr>
        <w:pStyle w:val="a0"/>
      </w:pPr>
      <w:r>
        <w:rPr>
          <w:lang w:val="en-US"/>
        </w:rPr>
        <w:t xml:space="preserve">limit – </w:t>
      </w:r>
      <w:r>
        <w:t>количество запрашиваемых репродукций;</w:t>
      </w:r>
    </w:p>
    <w:p w14:paraId="224313FC" w14:textId="77777777" w:rsidR="0096333A" w:rsidRDefault="0096333A" w:rsidP="0096333A">
      <w:pPr>
        <w:pStyle w:val="a0"/>
      </w:pPr>
      <w:r>
        <w:rPr>
          <w:lang w:val="en-US"/>
        </w:rPr>
        <w:t>skip</w:t>
      </w:r>
      <w:r w:rsidRPr="00CC7112">
        <w:t xml:space="preserve"> –</w:t>
      </w:r>
      <w:r>
        <w:t xml:space="preserve"> величина отступа от начала списка репродукций;</w:t>
      </w:r>
    </w:p>
    <w:p w14:paraId="02628151" w14:textId="77777777" w:rsidR="0096333A" w:rsidRDefault="0096333A" w:rsidP="0096333A">
      <w:pPr>
        <w:pStyle w:val="a0"/>
      </w:pPr>
      <w:r>
        <w:rPr>
          <w:lang w:val="en-US"/>
        </w:rPr>
        <w:t>country</w:t>
      </w:r>
      <w:r w:rsidRPr="00CC7112">
        <w:t xml:space="preserve"> – </w:t>
      </w:r>
      <w:r>
        <w:t>фильтр репродукций по стране;</w:t>
      </w:r>
    </w:p>
    <w:p w14:paraId="1807C0F1" w14:textId="77777777" w:rsidR="0096333A" w:rsidRDefault="0096333A" w:rsidP="0096333A">
      <w:pPr>
        <w:pStyle w:val="a0"/>
      </w:pPr>
      <w:r>
        <w:rPr>
          <w:lang w:val="en-US"/>
        </w:rPr>
        <w:t>year</w:t>
      </w:r>
      <w:r w:rsidRPr="00CC7112">
        <w:t xml:space="preserve"> – </w:t>
      </w:r>
      <w:r>
        <w:t>фильтр репродукций по году изготовления.</w:t>
      </w:r>
    </w:p>
    <w:p w14:paraId="7C81A016" w14:textId="77777777" w:rsidR="0096333A" w:rsidRDefault="0096333A" w:rsidP="0096333A">
      <w:r>
        <w:t xml:space="preserve">Запрос на добавление репродукции должен включать тело в формате </w:t>
      </w:r>
      <w:r>
        <w:rPr>
          <w:lang w:val="en-US"/>
        </w:rPr>
        <w:t>JSON</w:t>
      </w:r>
      <w:r>
        <w:t>, содержащее следующие поля:</w:t>
      </w:r>
    </w:p>
    <w:p w14:paraId="13E7683A" w14:textId="77777777" w:rsidR="0096333A" w:rsidRDefault="0096333A" w:rsidP="0096333A">
      <w:pPr>
        <w:pStyle w:val="a0"/>
      </w:pPr>
      <w:r>
        <w:rPr>
          <w:lang w:val="en-US"/>
        </w:rPr>
        <w:t xml:space="preserve">name – </w:t>
      </w:r>
      <w:r>
        <w:t>название репродукции;</w:t>
      </w:r>
    </w:p>
    <w:p w14:paraId="2F9632D7" w14:textId="77777777" w:rsidR="0096333A" w:rsidRDefault="0096333A" w:rsidP="0096333A">
      <w:pPr>
        <w:pStyle w:val="a0"/>
      </w:pPr>
      <w:r>
        <w:rPr>
          <w:lang w:val="en-US"/>
        </w:rPr>
        <w:t xml:space="preserve">author – </w:t>
      </w:r>
      <w:r>
        <w:t>автор оригинальной картины;</w:t>
      </w:r>
    </w:p>
    <w:p w14:paraId="30293DAB" w14:textId="77777777" w:rsidR="0096333A" w:rsidRDefault="0096333A" w:rsidP="0096333A">
      <w:pPr>
        <w:pStyle w:val="a0"/>
      </w:pPr>
      <w:r>
        <w:rPr>
          <w:lang w:val="en-US"/>
        </w:rPr>
        <w:t xml:space="preserve">country – </w:t>
      </w:r>
      <w:r>
        <w:t>страна оригинала;</w:t>
      </w:r>
    </w:p>
    <w:p w14:paraId="392FA19D" w14:textId="77777777" w:rsidR="0096333A" w:rsidRDefault="0096333A" w:rsidP="0096333A">
      <w:pPr>
        <w:pStyle w:val="a0"/>
      </w:pPr>
      <w:proofErr w:type="spellStart"/>
      <w:r>
        <w:rPr>
          <w:lang w:val="en-US"/>
        </w:rPr>
        <w:t>imgSrc</w:t>
      </w:r>
      <w:proofErr w:type="spellEnd"/>
      <w:r w:rsidRPr="00CC7112">
        <w:t xml:space="preserve"> – </w:t>
      </w:r>
      <w:r>
        <w:t>путь к файлу изображения репродукции;</w:t>
      </w:r>
    </w:p>
    <w:p w14:paraId="7357CB5D" w14:textId="77777777" w:rsidR="0096333A" w:rsidRDefault="0096333A" w:rsidP="0096333A">
      <w:pPr>
        <w:pStyle w:val="a0"/>
      </w:pPr>
      <w:r>
        <w:rPr>
          <w:lang w:val="en-US"/>
        </w:rPr>
        <w:lastRenderedPageBreak/>
        <w:t xml:space="preserve">price – </w:t>
      </w:r>
      <w:r>
        <w:t>цена репродукции;</w:t>
      </w:r>
    </w:p>
    <w:p w14:paraId="0A21ABFE" w14:textId="77777777" w:rsidR="0096333A" w:rsidRDefault="0096333A" w:rsidP="0096333A">
      <w:pPr>
        <w:pStyle w:val="a0"/>
      </w:pPr>
      <w:r>
        <w:rPr>
          <w:lang w:val="en-US"/>
        </w:rPr>
        <w:t xml:space="preserve">year – </w:t>
      </w:r>
      <w:r>
        <w:t>год изготовления репродукции.</w:t>
      </w:r>
    </w:p>
    <w:p w14:paraId="48CFF6D4" w14:textId="77777777" w:rsidR="0096333A" w:rsidRDefault="0096333A" w:rsidP="0096333A">
      <w:r>
        <w:t>Запрос на удаление репродукции должен включать идентификатор репродукции в качестве параметра.</w:t>
      </w:r>
    </w:p>
    <w:p w14:paraId="6D3D0EC3" w14:textId="77777777" w:rsidR="0096333A" w:rsidRDefault="0096333A" w:rsidP="0096333A">
      <w:r>
        <w:t xml:space="preserve">Запрос на обновление репродукции должен включать идентификатор репродукции в качестве параметра и тело в формате </w:t>
      </w:r>
      <w:r>
        <w:rPr>
          <w:lang w:val="en-US"/>
        </w:rPr>
        <w:t>JSON</w:t>
      </w:r>
      <w:r>
        <w:t>, содержащее поля, названные выше в описании тела запроса на добавление репродукции.</w:t>
      </w:r>
    </w:p>
    <w:p w14:paraId="5A6C3052" w14:textId="77777777" w:rsidR="0096333A" w:rsidRDefault="0096333A" w:rsidP="0096333A">
      <w:r>
        <w:t xml:space="preserve">Запрос на добавление заказа должен включать тело в формате </w:t>
      </w:r>
      <w:r>
        <w:rPr>
          <w:lang w:val="en-US"/>
        </w:rPr>
        <w:t>JSON</w:t>
      </w:r>
      <w:r w:rsidRPr="00BB6B96">
        <w:t xml:space="preserve">, </w:t>
      </w:r>
      <w:r>
        <w:t>содержащее следующие поля:</w:t>
      </w:r>
    </w:p>
    <w:p w14:paraId="03869FC5" w14:textId="77777777" w:rsidR="0096333A" w:rsidRDefault="0096333A" w:rsidP="0096333A">
      <w:pPr>
        <w:pStyle w:val="a0"/>
      </w:pP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–</w:t>
      </w:r>
      <w:r>
        <w:t xml:space="preserve"> имя заказчика;</w:t>
      </w:r>
    </w:p>
    <w:p w14:paraId="5EAC0435" w14:textId="77777777" w:rsidR="0096333A" w:rsidRDefault="0096333A" w:rsidP="0096333A">
      <w:pPr>
        <w:pStyle w:val="a0"/>
      </w:pPr>
      <w:proofErr w:type="spellStart"/>
      <w:r>
        <w:rPr>
          <w:lang w:val="en-US"/>
        </w:rPr>
        <w:t>customerSurname</w:t>
      </w:r>
      <w:proofErr w:type="spellEnd"/>
      <w:r>
        <w:rPr>
          <w:lang w:val="en-US"/>
        </w:rPr>
        <w:t xml:space="preserve"> – </w:t>
      </w:r>
      <w:r>
        <w:t>фамилия заказчика;</w:t>
      </w:r>
    </w:p>
    <w:p w14:paraId="082A5593" w14:textId="77777777" w:rsidR="0096333A" w:rsidRDefault="0096333A" w:rsidP="0096333A">
      <w:pPr>
        <w:pStyle w:val="a0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 заказчика;</w:t>
      </w:r>
    </w:p>
    <w:p w14:paraId="5B21A697" w14:textId="77777777" w:rsidR="0096333A" w:rsidRDefault="0096333A" w:rsidP="0096333A">
      <w:pPr>
        <w:pStyle w:val="a0"/>
      </w:pPr>
      <w:proofErr w:type="spellStart"/>
      <w:r>
        <w:rPr>
          <w:lang w:val="en-US"/>
        </w:rPr>
        <w:t>shippingAddress</w:t>
      </w:r>
      <w:proofErr w:type="spellEnd"/>
      <w:r w:rsidRPr="00CC7112">
        <w:t xml:space="preserve"> – </w:t>
      </w:r>
      <w:r>
        <w:t>адрес доставки заказа;</w:t>
      </w:r>
    </w:p>
    <w:p w14:paraId="3500E5EB" w14:textId="77777777" w:rsidR="0096333A" w:rsidRDefault="0096333A" w:rsidP="0096333A">
      <w:pPr>
        <w:pStyle w:val="a0"/>
      </w:pPr>
      <w:proofErr w:type="spellStart"/>
      <w:r w:rsidRPr="00BB6B96">
        <w:rPr>
          <w:lang w:val="en-US"/>
        </w:rPr>
        <w:t>orderList</w:t>
      </w:r>
      <w:proofErr w:type="spellEnd"/>
      <w:r w:rsidRPr="00BB6B96">
        <w:t xml:space="preserve"> – </w:t>
      </w:r>
      <w:r>
        <w:t>коллекция репродукций, их параметров (размер и способ изготовления), а также количества копий.</w:t>
      </w:r>
    </w:p>
    <w:p w14:paraId="7E8133E5" w14:textId="57B57CD7" w:rsidR="0096333A" w:rsidRPr="00924AEF" w:rsidRDefault="0096333A" w:rsidP="0096333A">
      <w:r>
        <w:t xml:space="preserve">Выходными данными </w:t>
      </w:r>
      <w:r>
        <w:t>ИС</w:t>
      </w:r>
      <w:r>
        <w:t xml:space="preserve"> являются страницы веб-приложения и ответы на запросы в формате </w:t>
      </w:r>
      <w:r>
        <w:rPr>
          <w:lang w:val="en-US"/>
        </w:rPr>
        <w:t>JSON</w:t>
      </w:r>
      <w:r>
        <w:t>.</w:t>
      </w:r>
    </w:p>
    <w:p w14:paraId="45F8ED4B" w14:textId="77777777" w:rsidR="005C4BAC" w:rsidRPr="005C4BAC" w:rsidRDefault="005C4BAC" w:rsidP="005C4BAC">
      <w:pPr>
        <w:pStyle w:val="vgutTableName"/>
      </w:pPr>
    </w:p>
    <w:p w14:paraId="610B48D2" w14:textId="700B7D94" w:rsidR="008F1FEA" w:rsidRDefault="007E3A63" w:rsidP="001027BD">
      <w:pPr>
        <w:pStyle w:val="1"/>
      </w:pPr>
      <w:bookmarkStart w:id="19" w:name="_Toc149874212"/>
      <w:r>
        <w:lastRenderedPageBreak/>
        <w:t>Модернизация</w:t>
      </w:r>
      <w:bookmarkEnd w:id="19"/>
    </w:p>
    <w:p w14:paraId="331AD0C9" w14:textId="56FE48E0" w:rsidR="00A43C6F" w:rsidRDefault="007E3A63" w:rsidP="00A43C6F">
      <w:r>
        <w:t>В целях модернизации ИС возможно рассмотреть выполнение следующих изменений:</w:t>
      </w:r>
    </w:p>
    <w:p w14:paraId="743EAA4A" w14:textId="72740EBE" w:rsidR="007E3A63" w:rsidRDefault="007E3A63" w:rsidP="007E3A63">
      <w:pPr>
        <w:pStyle w:val="a0"/>
      </w:pPr>
      <w:r>
        <w:t>добавление функционала для осуществления платежей в клиентском веб-приложении;</w:t>
      </w:r>
    </w:p>
    <w:p w14:paraId="6966955E" w14:textId="38844836" w:rsidR="007E3A63" w:rsidRDefault="007E3A63" w:rsidP="007E3A63">
      <w:pPr>
        <w:pStyle w:val="a0"/>
      </w:pPr>
      <w:r>
        <w:t>добавление клиентского приложения администратора, обладающего графическим пользовательским интерфейсом, для более удобной работы;</w:t>
      </w:r>
    </w:p>
    <w:p w14:paraId="45D306F3" w14:textId="70880902" w:rsidR="007E3A63" w:rsidRDefault="007E3A63" w:rsidP="007E3A63">
      <w:pPr>
        <w:pStyle w:val="a0"/>
      </w:pPr>
      <w:r>
        <w:t>реализация аутентификации для ограничения доступа к работе с репродукциями;</w:t>
      </w:r>
    </w:p>
    <w:p w14:paraId="2DCE8677" w14:textId="75491832" w:rsidR="007E3A63" w:rsidRDefault="007E3A63" w:rsidP="007E3A63">
      <w:pPr>
        <w:pStyle w:val="a0"/>
      </w:pPr>
      <w:r>
        <w:t>дополнение стека операций, выполняемых над заказами;</w:t>
      </w:r>
    </w:p>
    <w:p w14:paraId="103224FC" w14:textId="044D6C34" w:rsidR="007E3A63" w:rsidRPr="00A43C6F" w:rsidRDefault="007E3A63" w:rsidP="007E3A63">
      <w:pPr>
        <w:pStyle w:val="a0"/>
      </w:pPr>
      <w:r>
        <w:t>дополнение функционала для работы с данными о персонале в целях отображения истинной информации о команде.</w:t>
      </w:r>
    </w:p>
    <w:sectPr w:rsidR="007E3A63" w:rsidRPr="00A43C6F" w:rsidSect="00D2756B">
      <w:headerReference w:type="default" r:id="rId12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A21C8" w14:textId="77777777" w:rsidR="00252E5E" w:rsidRDefault="00252E5E">
      <w:pPr>
        <w:spacing w:before="0" w:line="240" w:lineRule="auto"/>
      </w:pPr>
      <w:r>
        <w:separator/>
      </w:r>
    </w:p>
  </w:endnote>
  <w:endnote w:type="continuationSeparator" w:id="0">
    <w:p w14:paraId="17FBCB68" w14:textId="77777777" w:rsidR="00252E5E" w:rsidRDefault="00252E5E">
      <w:pPr>
        <w:spacing w:before="0" w:line="240" w:lineRule="auto"/>
      </w:pPr>
      <w:r>
        <w:continuationSeparator/>
      </w:r>
    </w:p>
  </w:endnote>
  <w:endnote w:type="continuationNotice" w:id="1">
    <w:p w14:paraId="55AD9EAF" w14:textId="77777777" w:rsidR="00252E5E" w:rsidRDefault="00252E5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BB59D" w14:textId="77777777" w:rsidR="00252E5E" w:rsidRDefault="00252E5E" w:rsidP="00990EAC">
      <w:pPr>
        <w:spacing w:before="0" w:line="240" w:lineRule="auto"/>
      </w:pPr>
      <w:r>
        <w:separator/>
      </w:r>
    </w:p>
  </w:footnote>
  <w:footnote w:type="continuationSeparator" w:id="0">
    <w:p w14:paraId="0A7E1A73" w14:textId="77777777" w:rsidR="00252E5E" w:rsidRDefault="00252E5E" w:rsidP="00990EAC">
      <w:pPr>
        <w:spacing w:before="0" w:line="240" w:lineRule="auto"/>
      </w:pPr>
      <w:r>
        <w:continuationSeparator/>
      </w:r>
    </w:p>
  </w:footnote>
  <w:footnote w:type="continuationNotice" w:id="1">
    <w:p w14:paraId="2314E73E" w14:textId="77777777" w:rsidR="00252E5E" w:rsidRDefault="00252E5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B065" w14:textId="4A750AA8" w:rsidR="0037732E" w:rsidRPr="00C17A21" w:rsidRDefault="0037732E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37732E" w:rsidRPr="008E27BF" w:rsidRDefault="0037732E" w:rsidP="00990EAC">
    <w:pPr>
      <w:pStyle w:val="ad"/>
      <w:ind w:firstLine="0"/>
      <w:jc w:val="center"/>
    </w:pPr>
  </w:p>
  <w:p w14:paraId="515C5102" w14:textId="77777777" w:rsidR="0037732E" w:rsidRDefault="003773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0F7FCA"/>
    <w:multiLevelType w:val="hybridMultilevel"/>
    <w:tmpl w:val="64BCDC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9633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7A70C97"/>
    <w:multiLevelType w:val="multilevel"/>
    <w:tmpl w:val="1BA27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14"/>
  </w:num>
  <w:num w:numId="9">
    <w:abstractNumId w:val="15"/>
  </w:num>
  <w:num w:numId="10">
    <w:abstractNumId w:val="10"/>
  </w:num>
  <w:num w:numId="11">
    <w:abstractNumId w:val="13"/>
  </w:num>
  <w:num w:numId="12">
    <w:abstractNumId w:val="17"/>
  </w:num>
  <w:num w:numId="13">
    <w:abstractNumId w:val="6"/>
  </w:num>
  <w:num w:numId="14">
    <w:abstractNumId w:val="7"/>
  </w:num>
  <w:num w:numId="15">
    <w:abstractNumId w:val="3"/>
  </w:num>
  <w:num w:numId="16">
    <w:abstractNumId w:val="12"/>
  </w:num>
  <w:num w:numId="17">
    <w:abstractNumId w:val="16"/>
  </w:num>
  <w:num w:numId="18">
    <w:abstractNumId w:val="9"/>
  </w:num>
  <w:num w:numId="1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1575B"/>
    <w:rsid w:val="00016181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3014"/>
    <w:rsid w:val="000557ED"/>
    <w:rsid w:val="0005745E"/>
    <w:rsid w:val="00061F64"/>
    <w:rsid w:val="00062636"/>
    <w:rsid w:val="00063687"/>
    <w:rsid w:val="000636F5"/>
    <w:rsid w:val="00066F6D"/>
    <w:rsid w:val="0008146F"/>
    <w:rsid w:val="00091258"/>
    <w:rsid w:val="000934BA"/>
    <w:rsid w:val="00094729"/>
    <w:rsid w:val="00096EC7"/>
    <w:rsid w:val="000A000E"/>
    <w:rsid w:val="000A537A"/>
    <w:rsid w:val="000B5CF9"/>
    <w:rsid w:val="000C0C5D"/>
    <w:rsid w:val="000C160B"/>
    <w:rsid w:val="000C25B3"/>
    <w:rsid w:val="000C2A5F"/>
    <w:rsid w:val="000C7B86"/>
    <w:rsid w:val="000C7DE5"/>
    <w:rsid w:val="000D2890"/>
    <w:rsid w:val="000D3006"/>
    <w:rsid w:val="000D38ED"/>
    <w:rsid w:val="000D3A15"/>
    <w:rsid w:val="000E6490"/>
    <w:rsid w:val="00100399"/>
    <w:rsid w:val="001027BD"/>
    <w:rsid w:val="00104146"/>
    <w:rsid w:val="00110A2D"/>
    <w:rsid w:val="00113126"/>
    <w:rsid w:val="0011316B"/>
    <w:rsid w:val="001143D4"/>
    <w:rsid w:val="001157C8"/>
    <w:rsid w:val="00117BB0"/>
    <w:rsid w:val="00122086"/>
    <w:rsid w:val="001223A9"/>
    <w:rsid w:val="001238DC"/>
    <w:rsid w:val="001275E2"/>
    <w:rsid w:val="001304C6"/>
    <w:rsid w:val="0013162A"/>
    <w:rsid w:val="0013287A"/>
    <w:rsid w:val="00143714"/>
    <w:rsid w:val="00143EF9"/>
    <w:rsid w:val="001442A5"/>
    <w:rsid w:val="00145BE6"/>
    <w:rsid w:val="00150617"/>
    <w:rsid w:val="00150FA3"/>
    <w:rsid w:val="00154913"/>
    <w:rsid w:val="00155A8D"/>
    <w:rsid w:val="00157EFB"/>
    <w:rsid w:val="0016119C"/>
    <w:rsid w:val="001673EC"/>
    <w:rsid w:val="00172DBA"/>
    <w:rsid w:val="00182446"/>
    <w:rsid w:val="0019044F"/>
    <w:rsid w:val="00193F87"/>
    <w:rsid w:val="001A12C2"/>
    <w:rsid w:val="001A50A1"/>
    <w:rsid w:val="001B065B"/>
    <w:rsid w:val="001B3C9B"/>
    <w:rsid w:val="001B4AFD"/>
    <w:rsid w:val="001B794F"/>
    <w:rsid w:val="001D714A"/>
    <w:rsid w:val="001E1AD9"/>
    <w:rsid w:val="001E78BC"/>
    <w:rsid w:val="001E7DA3"/>
    <w:rsid w:val="001F3C1A"/>
    <w:rsid w:val="001F5E9C"/>
    <w:rsid w:val="00201509"/>
    <w:rsid w:val="00206B37"/>
    <w:rsid w:val="0021666B"/>
    <w:rsid w:val="002210FB"/>
    <w:rsid w:val="0023221D"/>
    <w:rsid w:val="00234403"/>
    <w:rsid w:val="0023451A"/>
    <w:rsid w:val="00234BD7"/>
    <w:rsid w:val="00241C37"/>
    <w:rsid w:val="00244671"/>
    <w:rsid w:val="00244AD0"/>
    <w:rsid w:val="002469D0"/>
    <w:rsid w:val="002502BF"/>
    <w:rsid w:val="00252E5E"/>
    <w:rsid w:val="002538FE"/>
    <w:rsid w:val="00261473"/>
    <w:rsid w:val="00263185"/>
    <w:rsid w:val="0026423B"/>
    <w:rsid w:val="00270C38"/>
    <w:rsid w:val="00276A31"/>
    <w:rsid w:val="00276CAB"/>
    <w:rsid w:val="00283ECE"/>
    <w:rsid w:val="002871AB"/>
    <w:rsid w:val="00287E94"/>
    <w:rsid w:val="00292B29"/>
    <w:rsid w:val="002952BC"/>
    <w:rsid w:val="00296894"/>
    <w:rsid w:val="00296BBF"/>
    <w:rsid w:val="002A514A"/>
    <w:rsid w:val="002A56D9"/>
    <w:rsid w:val="002B2319"/>
    <w:rsid w:val="002B2E8A"/>
    <w:rsid w:val="002B7235"/>
    <w:rsid w:val="002B745A"/>
    <w:rsid w:val="002B7645"/>
    <w:rsid w:val="002C1982"/>
    <w:rsid w:val="002D122B"/>
    <w:rsid w:val="002D354A"/>
    <w:rsid w:val="002D39EB"/>
    <w:rsid w:val="002D482D"/>
    <w:rsid w:val="002D5B25"/>
    <w:rsid w:val="002D5ED0"/>
    <w:rsid w:val="002D627B"/>
    <w:rsid w:val="002E28E9"/>
    <w:rsid w:val="002E74AE"/>
    <w:rsid w:val="002F00CA"/>
    <w:rsid w:val="002F15DD"/>
    <w:rsid w:val="002F4446"/>
    <w:rsid w:val="00303DC8"/>
    <w:rsid w:val="00311E97"/>
    <w:rsid w:val="00312254"/>
    <w:rsid w:val="00312F95"/>
    <w:rsid w:val="00316FDD"/>
    <w:rsid w:val="00317BF7"/>
    <w:rsid w:val="00323F6E"/>
    <w:rsid w:val="00326605"/>
    <w:rsid w:val="003408A9"/>
    <w:rsid w:val="00342964"/>
    <w:rsid w:val="00347678"/>
    <w:rsid w:val="00350180"/>
    <w:rsid w:val="00351631"/>
    <w:rsid w:val="003552A3"/>
    <w:rsid w:val="00364D74"/>
    <w:rsid w:val="00365CD7"/>
    <w:rsid w:val="00370254"/>
    <w:rsid w:val="00370436"/>
    <w:rsid w:val="00370592"/>
    <w:rsid w:val="003711B3"/>
    <w:rsid w:val="00372C9E"/>
    <w:rsid w:val="00374EF9"/>
    <w:rsid w:val="0037732E"/>
    <w:rsid w:val="00377A55"/>
    <w:rsid w:val="00380D25"/>
    <w:rsid w:val="00386F3E"/>
    <w:rsid w:val="00387E10"/>
    <w:rsid w:val="00390EAB"/>
    <w:rsid w:val="00393F45"/>
    <w:rsid w:val="00397496"/>
    <w:rsid w:val="003A23C4"/>
    <w:rsid w:val="003A4E95"/>
    <w:rsid w:val="003B6E8C"/>
    <w:rsid w:val="003C2810"/>
    <w:rsid w:val="003C7EA4"/>
    <w:rsid w:val="003D2B96"/>
    <w:rsid w:val="003D2C39"/>
    <w:rsid w:val="003D3E93"/>
    <w:rsid w:val="003D61D2"/>
    <w:rsid w:val="003E0217"/>
    <w:rsid w:val="003E09BF"/>
    <w:rsid w:val="003E1A1B"/>
    <w:rsid w:val="003E22A5"/>
    <w:rsid w:val="003E3B91"/>
    <w:rsid w:val="003E49A9"/>
    <w:rsid w:val="003E58AE"/>
    <w:rsid w:val="003E72CD"/>
    <w:rsid w:val="003F3F0D"/>
    <w:rsid w:val="003F4DB4"/>
    <w:rsid w:val="003F7D3D"/>
    <w:rsid w:val="0040080B"/>
    <w:rsid w:val="00403E55"/>
    <w:rsid w:val="00410843"/>
    <w:rsid w:val="00412E47"/>
    <w:rsid w:val="004255DF"/>
    <w:rsid w:val="0042659F"/>
    <w:rsid w:val="004347A5"/>
    <w:rsid w:val="00440F85"/>
    <w:rsid w:val="00442256"/>
    <w:rsid w:val="00447629"/>
    <w:rsid w:val="00447CAB"/>
    <w:rsid w:val="00451E07"/>
    <w:rsid w:val="00455936"/>
    <w:rsid w:val="0045599D"/>
    <w:rsid w:val="004566F8"/>
    <w:rsid w:val="004605D9"/>
    <w:rsid w:val="00464B18"/>
    <w:rsid w:val="004677DC"/>
    <w:rsid w:val="00470D24"/>
    <w:rsid w:val="00471157"/>
    <w:rsid w:val="00471FE2"/>
    <w:rsid w:val="00472A19"/>
    <w:rsid w:val="00475A10"/>
    <w:rsid w:val="004767CD"/>
    <w:rsid w:val="00477484"/>
    <w:rsid w:val="00481CC7"/>
    <w:rsid w:val="0048416D"/>
    <w:rsid w:val="0049743F"/>
    <w:rsid w:val="004A34C3"/>
    <w:rsid w:val="004A7A41"/>
    <w:rsid w:val="004B0C8E"/>
    <w:rsid w:val="004B0F88"/>
    <w:rsid w:val="004B7636"/>
    <w:rsid w:val="004C45CC"/>
    <w:rsid w:val="004C5524"/>
    <w:rsid w:val="004C687A"/>
    <w:rsid w:val="004C7B22"/>
    <w:rsid w:val="004D7C14"/>
    <w:rsid w:val="004E3427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26299"/>
    <w:rsid w:val="00530053"/>
    <w:rsid w:val="0053021D"/>
    <w:rsid w:val="00531E80"/>
    <w:rsid w:val="005343A0"/>
    <w:rsid w:val="005343B2"/>
    <w:rsid w:val="00541DD4"/>
    <w:rsid w:val="00544617"/>
    <w:rsid w:val="0055006B"/>
    <w:rsid w:val="005519D6"/>
    <w:rsid w:val="00551C3A"/>
    <w:rsid w:val="00552423"/>
    <w:rsid w:val="005524E9"/>
    <w:rsid w:val="00554344"/>
    <w:rsid w:val="00555E69"/>
    <w:rsid w:val="0056079D"/>
    <w:rsid w:val="00561F8C"/>
    <w:rsid w:val="00563F29"/>
    <w:rsid w:val="0056543E"/>
    <w:rsid w:val="005728AE"/>
    <w:rsid w:val="0057389A"/>
    <w:rsid w:val="00576138"/>
    <w:rsid w:val="005764B1"/>
    <w:rsid w:val="0058188E"/>
    <w:rsid w:val="00584E3E"/>
    <w:rsid w:val="00593FB8"/>
    <w:rsid w:val="005972E7"/>
    <w:rsid w:val="005A188B"/>
    <w:rsid w:val="005A1DF0"/>
    <w:rsid w:val="005A4E60"/>
    <w:rsid w:val="005A74A5"/>
    <w:rsid w:val="005A76BA"/>
    <w:rsid w:val="005B5089"/>
    <w:rsid w:val="005C4BAC"/>
    <w:rsid w:val="005D1D9F"/>
    <w:rsid w:val="005D2FED"/>
    <w:rsid w:val="005D4ECA"/>
    <w:rsid w:val="005D6A50"/>
    <w:rsid w:val="005D6B54"/>
    <w:rsid w:val="005E7941"/>
    <w:rsid w:val="005F0877"/>
    <w:rsid w:val="005F0B98"/>
    <w:rsid w:val="005F10DD"/>
    <w:rsid w:val="005F613B"/>
    <w:rsid w:val="006007E9"/>
    <w:rsid w:val="006030ED"/>
    <w:rsid w:val="00606C43"/>
    <w:rsid w:val="00612948"/>
    <w:rsid w:val="00616C08"/>
    <w:rsid w:val="00620630"/>
    <w:rsid w:val="0062175B"/>
    <w:rsid w:val="006252D8"/>
    <w:rsid w:val="0062534D"/>
    <w:rsid w:val="006267F9"/>
    <w:rsid w:val="00627BC1"/>
    <w:rsid w:val="00627CF8"/>
    <w:rsid w:val="00630B5A"/>
    <w:rsid w:val="006324C6"/>
    <w:rsid w:val="0063429E"/>
    <w:rsid w:val="00636E3B"/>
    <w:rsid w:val="00642FB9"/>
    <w:rsid w:val="0064643E"/>
    <w:rsid w:val="0066112B"/>
    <w:rsid w:val="00661775"/>
    <w:rsid w:val="006638C9"/>
    <w:rsid w:val="006652DC"/>
    <w:rsid w:val="006719E8"/>
    <w:rsid w:val="00684566"/>
    <w:rsid w:val="00695D49"/>
    <w:rsid w:val="006A3648"/>
    <w:rsid w:val="006A4E6C"/>
    <w:rsid w:val="006A534C"/>
    <w:rsid w:val="006A5DFD"/>
    <w:rsid w:val="006B3A6A"/>
    <w:rsid w:val="006B50BB"/>
    <w:rsid w:val="006C1C9A"/>
    <w:rsid w:val="006C4C55"/>
    <w:rsid w:val="006C7CBE"/>
    <w:rsid w:val="006D422E"/>
    <w:rsid w:val="006D46A3"/>
    <w:rsid w:val="006D46C7"/>
    <w:rsid w:val="006D5EDF"/>
    <w:rsid w:val="006E04C0"/>
    <w:rsid w:val="006E32B8"/>
    <w:rsid w:val="006E4EA7"/>
    <w:rsid w:val="006E7B7F"/>
    <w:rsid w:val="006F512D"/>
    <w:rsid w:val="006F60A0"/>
    <w:rsid w:val="00701738"/>
    <w:rsid w:val="00702405"/>
    <w:rsid w:val="00706D32"/>
    <w:rsid w:val="00706EA6"/>
    <w:rsid w:val="0071279D"/>
    <w:rsid w:val="007157E7"/>
    <w:rsid w:val="00717B43"/>
    <w:rsid w:val="007316BF"/>
    <w:rsid w:val="00741EC2"/>
    <w:rsid w:val="00742650"/>
    <w:rsid w:val="007445A3"/>
    <w:rsid w:val="00747AA0"/>
    <w:rsid w:val="00750329"/>
    <w:rsid w:val="007522DD"/>
    <w:rsid w:val="007630D2"/>
    <w:rsid w:val="00763CD4"/>
    <w:rsid w:val="007661F7"/>
    <w:rsid w:val="0076691E"/>
    <w:rsid w:val="00770291"/>
    <w:rsid w:val="007711C7"/>
    <w:rsid w:val="00772F1A"/>
    <w:rsid w:val="00773671"/>
    <w:rsid w:val="00773EC7"/>
    <w:rsid w:val="00774CD0"/>
    <w:rsid w:val="007754D1"/>
    <w:rsid w:val="00775E36"/>
    <w:rsid w:val="00775F44"/>
    <w:rsid w:val="00775FCB"/>
    <w:rsid w:val="007A0770"/>
    <w:rsid w:val="007A44EC"/>
    <w:rsid w:val="007A670B"/>
    <w:rsid w:val="007B2E9D"/>
    <w:rsid w:val="007B79AA"/>
    <w:rsid w:val="007C2693"/>
    <w:rsid w:val="007C49CB"/>
    <w:rsid w:val="007C5DA6"/>
    <w:rsid w:val="007C648D"/>
    <w:rsid w:val="007C6517"/>
    <w:rsid w:val="007D189A"/>
    <w:rsid w:val="007D18D6"/>
    <w:rsid w:val="007E3A63"/>
    <w:rsid w:val="007E77A6"/>
    <w:rsid w:val="007E7DEB"/>
    <w:rsid w:val="007F6F16"/>
    <w:rsid w:val="007F7824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3785F"/>
    <w:rsid w:val="00843562"/>
    <w:rsid w:val="00851CEE"/>
    <w:rsid w:val="00853022"/>
    <w:rsid w:val="00855208"/>
    <w:rsid w:val="00856459"/>
    <w:rsid w:val="00860B07"/>
    <w:rsid w:val="00862DB5"/>
    <w:rsid w:val="008631F6"/>
    <w:rsid w:val="00867C87"/>
    <w:rsid w:val="00873C68"/>
    <w:rsid w:val="00876891"/>
    <w:rsid w:val="008821B6"/>
    <w:rsid w:val="00887461"/>
    <w:rsid w:val="008913CD"/>
    <w:rsid w:val="00895567"/>
    <w:rsid w:val="00895AB5"/>
    <w:rsid w:val="008A19F3"/>
    <w:rsid w:val="008A3C7E"/>
    <w:rsid w:val="008A447D"/>
    <w:rsid w:val="008A7235"/>
    <w:rsid w:val="008B0D71"/>
    <w:rsid w:val="008B1742"/>
    <w:rsid w:val="008B2FF6"/>
    <w:rsid w:val="008B3835"/>
    <w:rsid w:val="008B5671"/>
    <w:rsid w:val="008B57AD"/>
    <w:rsid w:val="008C0D47"/>
    <w:rsid w:val="008C30AA"/>
    <w:rsid w:val="008C6310"/>
    <w:rsid w:val="008D27EC"/>
    <w:rsid w:val="008D417C"/>
    <w:rsid w:val="008D496D"/>
    <w:rsid w:val="008D5BC2"/>
    <w:rsid w:val="008D6356"/>
    <w:rsid w:val="008E5495"/>
    <w:rsid w:val="008E573A"/>
    <w:rsid w:val="008F1FEA"/>
    <w:rsid w:val="008F3B51"/>
    <w:rsid w:val="008F4105"/>
    <w:rsid w:val="008F434E"/>
    <w:rsid w:val="008F5F89"/>
    <w:rsid w:val="008F789E"/>
    <w:rsid w:val="00901FAD"/>
    <w:rsid w:val="00907058"/>
    <w:rsid w:val="0090747E"/>
    <w:rsid w:val="009078D1"/>
    <w:rsid w:val="009078D6"/>
    <w:rsid w:val="00912AA6"/>
    <w:rsid w:val="0092285C"/>
    <w:rsid w:val="00922A0E"/>
    <w:rsid w:val="009236FA"/>
    <w:rsid w:val="00924AEF"/>
    <w:rsid w:val="00930B24"/>
    <w:rsid w:val="00931494"/>
    <w:rsid w:val="00940731"/>
    <w:rsid w:val="00941476"/>
    <w:rsid w:val="00941637"/>
    <w:rsid w:val="00941F31"/>
    <w:rsid w:val="00944557"/>
    <w:rsid w:val="00946800"/>
    <w:rsid w:val="00950955"/>
    <w:rsid w:val="0095138C"/>
    <w:rsid w:val="0095329D"/>
    <w:rsid w:val="00953C81"/>
    <w:rsid w:val="00955863"/>
    <w:rsid w:val="00957C73"/>
    <w:rsid w:val="0096199D"/>
    <w:rsid w:val="00962BF3"/>
    <w:rsid w:val="0096333A"/>
    <w:rsid w:val="00963745"/>
    <w:rsid w:val="00964FCC"/>
    <w:rsid w:val="00965F0B"/>
    <w:rsid w:val="00966C53"/>
    <w:rsid w:val="0096798D"/>
    <w:rsid w:val="00970E98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6B20"/>
    <w:rsid w:val="009A78AA"/>
    <w:rsid w:val="009B2E3A"/>
    <w:rsid w:val="009B78B9"/>
    <w:rsid w:val="009B7B0F"/>
    <w:rsid w:val="009B7B4A"/>
    <w:rsid w:val="009C15AC"/>
    <w:rsid w:val="009C1E84"/>
    <w:rsid w:val="009C2712"/>
    <w:rsid w:val="009C36DE"/>
    <w:rsid w:val="009C5201"/>
    <w:rsid w:val="009C62A8"/>
    <w:rsid w:val="009C6785"/>
    <w:rsid w:val="009D34F8"/>
    <w:rsid w:val="009D483E"/>
    <w:rsid w:val="009D5528"/>
    <w:rsid w:val="009D6117"/>
    <w:rsid w:val="009D69EC"/>
    <w:rsid w:val="009E4A5A"/>
    <w:rsid w:val="009F1C8A"/>
    <w:rsid w:val="009F59D7"/>
    <w:rsid w:val="00A01C4A"/>
    <w:rsid w:val="00A0279B"/>
    <w:rsid w:val="00A04B8B"/>
    <w:rsid w:val="00A056BB"/>
    <w:rsid w:val="00A06116"/>
    <w:rsid w:val="00A12BF9"/>
    <w:rsid w:val="00A20464"/>
    <w:rsid w:val="00A2136C"/>
    <w:rsid w:val="00A22E7D"/>
    <w:rsid w:val="00A23748"/>
    <w:rsid w:val="00A24073"/>
    <w:rsid w:val="00A26122"/>
    <w:rsid w:val="00A27A15"/>
    <w:rsid w:val="00A34292"/>
    <w:rsid w:val="00A343BB"/>
    <w:rsid w:val="00A3550C"/>
    <w:rsid w:val="00A40146"/>
    <w:rsid w:val="00A42319"/>
    <w:rsid w:val="00A43971"/>
    <w:rsid w:val="00A43C6F"/>
    <w:rsid w:val="00A43D43"/>
    <w:rsid w:val="00A46D81"/>
    <w:rsid w:val="00A50EA5"/>
    <w:rsid w:val="00A510BE"/>
    <w:rsid w:val="00A51A5D"/>
    <w:rsid w:val="00A54F03"/>
    <w:rsid w:val="00A631A3"/>
    <w:rsid w:val="00A64A7D"/>
    <w:rsid w:val="00A6518F"/>
    <w:rsid w:val="00A66360"/>
    <w:rsid w:val="00A70C76"/>
    <w:rsid w:val="00A71169"/>
    <w:rsid w:val="00A7464D"/>
    <w:rsid w:val="00A77CEE"/>
    <w:rsid w:val="00A80780"/>
    <w:rsid w:val="00A84E47"/>
    <w:rsid w:val="00A8729A"/>
    <w:rsid w:val="00A93B7E"/>
    <w:rsid w:val="00AA03C8"/>
    <w:rsid w:val="00AA2F10"/>
    <w:rsid w:val="00AA3278"/>
    <w:rsid w:val="00AA487E"/>
    <w:rsid w:val="00AB047F"/>
    <w:rsid w:val="00AB276B"/>
    <w:rsid w:val="00AB465D"/>
    <w:rsid w:val="00AB7875"/>
    <w:rsid w:val="00AC354C"/>
    <w:rsid w:val="00AC4F31"/>
    <w:rsid w:val="00AC53A7"/>
    <w:rsid w:val="00AC7DAE"/>
    <w:rsid w:val="00AD0740"/>
    <w:rsid w:val="00AD1E5B"/>
    <w:rsid w:val="00AD4D33"/>
    <w:rsid w:val="00AD74DC"/>
    <w:rsid w:val="00AE02B1"/>
    <w:rsid w:val="00AE29F1"/>
    <w:rsid w:val="00AE4CE5"/>
    <w:rsid w:val="00AF2F9A"/>
    <w:rsid w:val="00AF478D"/>
    <w:rsid w:val="00AF7668"/>
    <w:rsid w:val="00B016E4"/>
    <w:rsid w:val="00B06B73"/>
    <w:rsid w:val="00B125F0"/>
    <w:rsid w:val="00B142B4"/>
    <w:rsid w:val="00B27F07"/>
    <w:rsid w:val="00B3164A"/>
    <w:rsid w:val="00B36C5A"/>
    <w:rsid w:val="00B37E6B"/>
    <w:rsid w:val="00B426FB"/>
    <w:rsid w:val="00B543E1"/>
    <w:rsid w:val="00B54C96"/>
    <w:rsid w:val="00B62D3F"/>
    <w:rsid w:val="00B63A5B"/>
    <w:rsid w:val="00B6451B"/>
    <w:rsid w:val="00B6574F"/>
    <w:rsid w:val="00B6663A"/>
    <w:rsid w:val="00B711E0"/>
    <w:rsid w:val="00B7174E"/>
    <w:rsid w:val="00B775B6"/>
    <w:rsid w:val="00B84157"/>
    <w:rsid w:val="00BA4E87"/>
    <w:rsid w:val="00BA6706"/>
    <w:rsid w:val="00BB0350"/>
    <w:rsid w:val="00BB41FD"/>
    <w:rsid w:val="00BB6B96"/>
    <w:rsid w:val="00BB6D10"/>
    <w:rsid w:val="00BB7AEE"/>
    <w:rsid w:val="00BC17B4"/>
    <w:rsid w:val="00BC283C"/>
    <w:rsid w:val="00BC2A55"/>
    <w:rsid w:val="00BC49C7"/>
    <w:rsid w:val="00BC7103"/>
    <w:rsid w:val="00BD1478"/>
    <w:rsid w:val="00BD2B75"/>
    <w:rsid w:val="00BD442E"/>
    <w:rsid w:val="00BD5146"/>
    <w:rsid w:val="00BD738C"/>
    <w:rsid w:val="00BE39B8"/>
    <w:rsid w:val="00BE71FF"/>
    <w:rsid w:val="00BF0033"/>
    <w:rsid w:val="00BF08D5"/>
    <w:rsid w:val="00BF44A4"/>
    <w:rsid w:val="00BF5D1D"/>
    <w:rsid w:val="00BF7BFF"/>
    <w:rsid w:val="00C019D4"/>
    <w:rsid w:val="00C035AA"/>
    <w:rsid w:val="00C105A1"/>
    <w:rsid w:val="00C1087C"/>
    <w:rsid w:val="00C11E33"/>
    <w:rsid w:val="00C122F9"/>
    <w:rsid w:val="00C1681F"/>
    <w:rsid w:val="00C17699"/>
    <w:rsid w:val="00C20DD1"/>
    <w:rsid w:val="00C20F5F"/>
    <w:rsid w:val="00C212BB"/>
    <w:rsid w:val="00C217C8"/>
    <w:rsid w:val="00C2408C"/>
    <w:rsid w:val="00C248FA"/>
    <w:rsid w:val="00C26EBB"/>
    <w:rsid w:val="00C3259B"/>
    <w:rsid w:val="00C435ED"/>
    <w:rsid w:val="00C436D8"/>
    <w:rsid w:val="00C44F52"/>
    <w:rsid w:val="00C46D98"/>
    <w:rsid w:val="00C52A0D"/>
    <w:rsid w:val="00C54F79"/>
    <w:rsid w:val="00C568D8"/>
    <w:rsid w:val="00C604B0"/>
    <w:rsid w:val="00C60A75"/>
    <w:rsid w:val="00C61DF4"/>
    <w:rsid w:val="00C65A03"/>
    <w:rsid w:val="00C73CB6"/>
    <w:rsid w:val="00C756AF"/>
    <w:rsid w:val="00C76464"/>
    <w:rsid w:val="00C77719"/>
    <w:rsid w:val="00C81C27"/>
    <w:rsid w:val="00C85063"/>
    <w:rsid w:val="00C86701"/>
    <w:rsid w:val="00C8774D"/>
    <w:rsid w:val="00C92C19"/>
    <w:rsid w:val="00C9376A"/>
    <w:rsid w:val="00C93C3A"/>
    <w:rsid w:val="00C94DDA"/>
    <w:rsid w:val="00C96227"/>
    <w:rsid w:val="00CA462A"/>
    <w:rsid w:val="00CA46E3"/>
    <w:rsid w:val="00CB0725"/>
    <w:rsid w:val="00CB1422"/>
    <w:rsid w:val="00CB211A"/>
    <w:rsid w:val="00CB2128"/>
    <w:rsid w:val="00CB6C5B"/>
    <w:rsid w:val="00CC3B6C"/>
    <w:rsid w:val="00CC60A3"/>
    <w:rsid w:val="00CC6593"/>
    <w:rsid w:val="00CC7112"/>
    <w:rsid w:val="00CD09A0"/>
    <w:rsid w:val="00CD1405"/>
    <w:rsid w:val="00CE3A3D"/>
    <w:rsid w:val="00CE7A30"/>
    <w:rsid w:val="00CE7A85"/>
    <w:rsid w:val="00CF1FBA"/>
    <w:rsid w:val="00CF3B09"/>
    <w:rsid w:val="00CF41B8"/>
    <w:rsid w:val="00CF4A78"/>
    <w:rsid w:val="00CF4EF6"/>
    <w:rsid w:val="00CF6999"/>
    <w:rsid w:val="00D0476C"/>
    <w:rsid w:val="00D1204C"/>
    <w:rsid w:val="00D1695C"/>
    <w:rsid w:val="00D234DB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47B30"/>
    <w:rsid w:val="00D54ECC"/>
    <w:rsid w:val="00D60017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33B"/>
    <w:rsid w:val="00DB0DFE"/>
    <w:rsid w:val="00DB67CB"/>
    <w:rsid w:val="00DC131D"/>
    <w:rsid w:val="00DC22C2"/>
    <w:rsid w:val="00DC575A"/>
    <w:rsid w:val="00DC5FE1"/>
    <w:rsid w:val="00DC7268"/>
    <w:rsid w:val="00DD2B98"/>
    <w:rsid w:val="00DD2EC9"/>
    <w:rsid w:val="00DD4754"/>
    <w:rsid w:val="00DE03C1"/>
    <w:rsid w:val="00DE18B5"/>
    <w:rsid w:val="00DF09F4"/>
    <w:rsid w:val="00E02E0B"/>
    <w:rsid w:val="00E0593E"/>
    <w:rsid w:val="00E10B24"/>
    <w:rsid w:val="00E12275"/>
    <w:rsid w:val="00E16A60"/>
    <w:rsid w:val="00E17827"/>
    <w:rsid w:val="00E20121"/>
    <w:rsid w:val="00E24011"/>
    <w:rsid w:val="00E26456"/>
    <w:rsid w:val="00E26720"/>
    <w:rsid w:val="00E26CE5"/>
    <w:rsid w:val="00E31F86"/>
    <w:rsid w:val="00E36DF7"/>
    <w:rsid w:val="00E36FA1"/>
    <w:rsid w:val="00E41216"/>
    <w:rsid w:val="00E41AEE"/>
    <w:rsid w:val="00E44EE1"/>
    <w:rsid w:val="00E46F3C"/>
    <w:rsid w:val="00E4794F"/>
    <w:rsid w:val="00E507AA"/>
    <w:rsid w:val="00E508A7"/>
    <w:rsid w:val="00E50F28"/>
    <w:rsid w:val="00E51F58"/>
    <w:rsid w:val="00E54441"/>
    <w:rsid w:val="00E56C47"/>
    <w:rsid w:val="00E60A44"/>
    <w:rsid w:val="00E620AE"/>
    <w:rsid w:val="00E666EA"/>
    <w:rsid w:val="00E72663"/>
    <w:rsid w:val="00E74087"/>
    <w:rsid w:val="00E85CEA"/>
    <w:rsid w:val="00E8690C"/>
    <w:rsid w:val="00E9469D"/>
    <w:rsid w:val="00E97C53"/>
    <w:rsid w:val="00EA064A"/>
    <w:rsid w:val="00EA6493"/>
    <w:rsid w:val="00EA6F91"/>
    <w:rsid w:val="00EA70F3"/>
    <w:rsid w:val="00EA7476"/>
    <w:rsid w:val="00EB0651"/>
    <w:rsid w:val="00EB1F89"/>
    <w:rsid w:val="00EB1FC2"/>
    <w:rsid w:val="00EB2854"/>
    <w:rsid w:val="00EC14DF"/>
    <w:rsid w:val="00EC1BB9"/>
    <w:rsid w:val="00EC27B6"/>
    <w:rsid w:val="00EC558E"/>
    <w:rsid w:val="00ED3B32"/>
    <w:rsid w:val="00ED4484"/>
    <w:rsid w:val="00ED6B45"/>
    <w:rsid w:val="00ED7346"/>
    <w:rsid w:val="00ED77F3"/>
    <w:rsid w:val="00EE0884"/>
    <w:rsid w:val="00EE4010"/>
    <w:rsid w:val="00EE45D4"/>
    <w:rsid w:val="00EF1410"/>
    <w:rsid w:val="00F05BB5"/>
    <w:rsid w:val="00F113BF"/>
    <w:rsid w:val="00F20633"/>
    <w:rsid w:val="00F20ED0"/>
    <w:rsid w:val="00F2337D"/>
    <w:rsid w:val="00F253D2"/>
    <w:rsid w:val="00F25908"/>
    <w:rsid w:val="00F26E37"/>
    <w:rsid w:val="00F32A7C"/>
    <w:rsid w:val="00F34EC4"/>
    <w:rsid w:val="00F374E5"/>
    <w:rsid w:val="00F4271F"/>
    <w:rsid w:val="00F46ADA"/>
    <w:rsid w:val="00F47481"/>
    <w:rsid w:val="00F5534E"/>
    <w:rsid w:val="00F6042B"/>
    <w:rsid w:val="00F62DCD"/>
    <w:rsid w:val="00F64BF9"/>
    <w:rsid w:val="00F7451A"/>
    <w:rsid w:val="00F745DD"/>
    <w:rsid w:val="00F76B03"/>
    <w:rsid w:val="00F76EBD"/>
    <w:rsid w:val="00F82172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196C"/>
    <w:rsid w:val="00FD2680"/>
    <w:rsid w:val="00FD73B1"/>
    <w:rsid w:val="00FE77D9"/>
    <w:rsid w:val="00FF0520"/>
    <w:rsid w:val="07177A84"/>
    <w:rsid w:val="0F030047"/>
    <w:rsid w:val="2DDF2CFF"/>
    <w:rsid w:val="30A541A1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E79D6A01-52B3-42D9-B93E-4A097FC9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A12BF9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1"/>
    <w:next w:val="a1"/>
    <w:link w:val="10"/>
    <w:qFormat/>
    <w:rsid w:val="00941476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941476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941476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941476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941476"/>
    <w:rPr>
      <w:rFonts w:ascii="Times New Roman" w:eastAsiaTheme="majorEastAsia" w:hAnsi="Times New Roman" w:cs="Times New Roman"/>
      <w:b/>
      <w:bCs/>
      <w:noProof/>
      <w:sz w:val="28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941476"/>
    <w:rPr>
      <w:rFonts w:ascii="Times New Roman" w:eastAsiaTheme="majorEastAsia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941476"/>
    <w:rPr>
      <w:rFonts w:ascii="Times New Roman" w:eastAsiaTheme="majorEastAsia" w:hAnsi="Times New Roman" w:cs="Times New Roman"/>
      <w:b/>
      <w:bCs/>
      <w:sz w:val="28"/>
    </w:rPr>
  </w:style>
  <w:style w:type="character" w:customStyle="1" w:styleId="40">
    <w:name w:val="Заголовок 4 Знак"/>
    <w:aliases w:val="vgu_Header4 Знак"/>
    <w:basedOn w:val="a2"/>
    <w:link w:val="4"/>
    <w:rsid w:val="00941476"/>
    <w:rPr>
      <w:rFonts w:ascii="Times New Roman" w:eastAsiaTheme="majorEastAsia" w:hAnsi="Times New Roman" w:cs="Times New Roman"/>
      <w:b/>
      <w:bCs/>
      <w:iCs/>
      <w:sz w:val="28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941476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941476"/>
    <w:rPr>
      <w:rFonts w:ascii="Times New Roman" w:hAnsi="Times New Roman"/>
      <w:sz w:val="28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941476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941476"/>
    <w:rPr>
      <w:rFonts w:ascii="Times New Roman" w:hAnsi="Times New Roman"/>
      <w:bCs/>
      <w:sz w:val="28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941476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941476"/>
    <w:rPr>
      <w:rFonts w:ascii="Times New Roman" w:hAnsi="Times New Roman"/>
      <w:sz w:val="28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941476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941476"/>
    <w:rPr>
      <w:rFonts w:ascii="Times New Roman" w:hAnsi="Times New Roman"/>
      <w:bCs w:val="0"/>
      <w:sz w:val="28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193F87"/>
  </w:style>
  <w:style w:type="character" w:customStyle="1" w:styleId="eop">
    <w:name w:val="eop"/>
    <w:basedOn w:val="a2"/>
    <w:rsid w:val="00193F87"/>
  </w:style>
  <w:style w:type="character" w:customStyle="1" w:styleId="afc">
    <w:name w:val="текст Знак"/>
    <w:basedOn w:val="a2"/>
    <w:link w:val="afd"/>
    <w:locked/>
    <w:rsid w:val="007C49CB"/>
    <w:rPr>
      <w:rFonts w:cs="Times New Roman"/>
      <w:szCs w:val="24"/>
    </w:rPr>
  </w:style>
  <w:style w:type="paragraph" w:customStyle="1" w:styleId="afd">
    <w:name w:val="текст"/>
    <w:basedOn w:val="a1"/>
    <w:link w:val="afc"/>
    <w:qFormat/>
    <w:rsid w:val="007C49CB"/>
    <w:pPr>
      <w:tabs>
        <w:tab w:val="left" w:pos="0"/>
      </w:tabs>
      <w:spacing w:before="0"/>
      <w:ind w:firstLine="709"/>
      <w:contextualSpacing w:val="0"/>
    </w:pPr>
    <w:rPr>
      <w:rFonts w:asciiTheme="minorHAnsi" w:hAnsiTheme="minorHAnsi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565A5C-419F-40A3-91C2-B85813B5D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1257</TotalTime>
  <Pages>11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Мохов Владислав Григорьевич</cp:lastModifiedBy>
  <cp:revision>86</cp:revision>
  <cp:lastPrinted>2019-07-22T21:48:00Z</cp:lastPrinted>
  <dcterms:created xsi:type="dcterms:W3CDTF">2022-02-14T17:37:00Z</dcterms:created>
  <dcterms:modified xsi:type="dcterms:W3CDTF">2023-11-03T00:23:00Z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